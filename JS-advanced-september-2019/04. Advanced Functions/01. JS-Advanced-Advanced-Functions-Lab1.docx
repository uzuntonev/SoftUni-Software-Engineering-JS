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A0909F" w14:textId="77777777" w:rsidR="00B67D59" w:rsidRPr="004B438A" w:rsidRDefault="00AD2A0A" w:rsidP="00BD6231">
      <w:pPr>
        <w:pStyle w:val="Heading1"/>
        <w:jc w:val="center"/>
        <w:rPr>
          <w:noProof/>
        </w:rPr>
      </w:pPr>
      <w:r w:rsidRPr="004B438A">
        <w:rPr>
          <w:noProof/>
        </w:rPr>
        <w:t>Lab</w:t>
      </w:r>
      <w:r w:rsidR="00B67D59" w:rsidRPr="004B438A">
        <w:rPr>
          <w:noProof/>
        </w:rPr>
        <w:t>:</w:t>
      </w:r>
      <w:r w:rsidRPr="004B438A">
        <w:rPr>
          <w:noProof/>
        </w:rPr>
        <w:t xml:space="preserve"> Advanced</w:t>
      </w:r>
      <w:r w:rsidR="00B67D59" w:rsidRPr="004B438A">
        <w:rPr>
          <w:noProof/>
        </w:rPr>
        <w:t xml:space="preserve"> </w:t>
      </w:r>
      <w:r w:rsidR="008422B5" w:rsidRPr="004B438A">
        <w:rPr>
          <w:noProof/>
        </w:rPr>
        <w:t>Functions</w:t>
      </w:r>
    </w:p>
    <w:p w14:paraId="1BD8F596" w14:textId="180FC37D" w:rsidR="00B67D59" w:rsidRPr="004B438A" w:rsidRDefault="00B67D59" w:rsidP="00B67D59">
      <w:pPr>
        <w:rPr>
          <w:noProof/>
        </w:rPr>
      </w:pPr>
      <w:r w:rsidRPr="004B438A">
        <w:rPr>
          <w:noProof/>
        </w:rPr>
        <w:t xml:space="preserve">Problems for </w:t>
      </w:r>
      <w:r w:rsidR="00AD2A0A" w:rsidRPr="004B438A">
        <w:rPr>
          <w:noProof/>
        </w:rPr>
        <w:t>in-class lab</w:t>
      </w:r>
      <w:r w:rsidRPr="004B438A">
        <w:rPr>
          <w:noProof/>
        </w:rPr>
        <w:t xml:space="preserve"> for the </w:t>
      </w:r>
      <w:hyperlink r:id="rId8" w:history="1">
        <w:r w:rsidR="00917E6B">
          <w:rPr>
            <w:rStyle w:val="Hyperlink"/>
            <w:noProof/>
          </w:rPr>
          <w:t>"JavaScript Advanced" course @ SoftUni</w:t>
        </w:r>
      </w:hyperlink>
      <w:r w:rsidRPr="004B438A">
        <w:rPr>
          <w:noProof/>
        </w:rPr>
        <w:t xml:space="preserve">. Submit your solutions in the SoftUni judge system at </w:t>
      </w:r>
      <w:hyperlink r:id="rId9" w:history="1">
        <w:r w:rsidR="00917E6B">
          <w:rPr>
            <w:rStyle w:val="Hyperlink"/>
          </w:rPr>
          <w:t>https://judge.softuni.bg/Contests/1528/Lab-Advanced-Functions</w:t>
        </w:r>
      </w:hyperlink>
      <w:bookmarkStart w:id="0" w:name="_GoBack"/>
      <w:bookmarkEnd w:id="0"/>
      <w:r w:rsidRPr="004B438A">
        <w:rPr>
          <w:noProof/>
        </w:rPr>
        <w:t>.</w:t>
      </w:r>
    </w:p>
    <w:p w14:paraId="6D523C74" w14:textId="77777777" w:rsidR="0043085C" w:rsidRPr="004B438A" w:rsidRDefault="0043085C" w:rsidP="0043085C">
      <w:pPr>
        <w:pStyle w:val="Heading2"/>
        <w:rPr>
          <w:noProof/>
        </w:rPr>
      </w:pPr>
      <w:r w:rsidRPr="004B438A">
        <w:rPr>
          <w:noProof/>
        </w:rPr>
        <w:t>Aggregates</w:t>
      </w:r>
    </w:p>
    <w:p w14:paraId="06E61A7E" w14:textId="43B3C06F" w:rsidR="0043085C" w:rsidRPr="004B438A" w:rsidRDefault="007B6AEA" w:rsidP="0043085C">
      <w:pPr>
        <w:rPr>
          <w:noProof/>
        </w:rPr>
      </w:pPr>
      <w:r>
        <w:rPr>
          <w:noProof/>
        </w:rPr>
        <w:t xml:space="preserve">Write a </w:t>
      </w:r>
      <w:r w:rsidR="0043085C" w:rsidRPr="004B438A">
        <w:rPr>
          <w:noProof/>
        </w:rPr>
        <w:t xml:space="preserve">program that uses a </w:t>
      </w:r>
      <w:r w:rsidR="0043085C" w:rsidRPr="004B438A">
        <w:rPr>
          <w:rStyle w:val="Strong"/>
          <w:noProof/>
        </w:rPr>
        <w:t>reducer</w:t>
      </w:r>
      <w:r w:rsidR="0043085C" w:rsidRPr="004B438A">
        <w:rPr>
          <w:noProof/>
        </w:rPr>
        <w:t xml:space="preserve"> function to </w:t>
      </w:r>
      <w:r w:rsidR="0043085C" w:rsidRPr="004B438A">
        <w:rPr>
          <w:rStyle w:val="Strong"/>
          <w:noProof/>
        </w:rPr>
        <w:t>display</w:t>
      </w:r>
      <w:r w:rsidR="0043085C" w:rsidRPr="004B438A">
        <w:rPr>
          <w:noProof/>
        </w:rPr>
        <w:t xml:space="preserve"> information about an </w:t>
      </w:r>
      <w:r w:rsidR="0043085C" w:rsidRPr="004B438A">
        <w:rPr>
          <w:rStyle w:val="Strong"/>
          <w:noProof/>
        </w:rPr>
        <w:t>input array</w:t>
      </w:r>
      <w:r w:rsidR="0043085C" w:rsidRPr="007B6AEA">
        <w:rPr>
          <w:noProof/>
        </w:rPr>
        <w:t>.</w:t>
      </w:r>
    </w:p>
    <w:p w14:paraId="4492FA10" w14:textId="77777777" w:rsidR="0043085C" w:rsidRPr="004B438A" w:rsidRDefault="0043085C" w:rsidP="0043085C">
      <w:pPr>
        <w:pStyle w:val="Heading3"/>
        <w:rPr>
          <w:noProof/>
        </w:rPr>
      </w:pPr>
      <w:r w:rsidRPr="004B438A">
        <w:rPr>
          <w:noProof/>
        </w:rPr>
        <w:t>Input</w:t>
      </w:r>
    </w:p>
    <w:p w14:paraId="55900AAF" w14:textId="77777777" w:rsidR="0043085C" w:rsidRPr="0071705B" w:rsidRDefault="0043085C" w:rsidP="0043085C">
      <w:pPr>
        <w:rPr>
          <w:noProof/>
          <w:lang w:val="bg-BG"/>
        </w:rPr>
      </w:pPr>
      <w:r w:rsidRPr="004B438A">
        <w:rPr>
          <w:noProof/>
        </w:rPr>
        <w:t xml:space="preserve">You will receive an </w:t>
      </w:r>
      <w:r w:rsidRPr="004B438A">
        <w:rPr>
          <w:rStyle w:val="Strong"/>
          <w:noProof/>
        </w:rPr>
        <w:t>array</w:t>
      </w:r>
      <w:r w:rsidRPr="004B438A">
        <w:rPr>
          <w:noProof/>
        </w:rPr>
        <w:t xml:space="preserve"> of </w:t>
      </w:r>
      <w:r w:rsidRPr="004B438A">
        <w:rPr>
          <w:rStyle w:val="Strong"/>
          <w:noProof/>
        </w:rPr>
        <w:t xml:space="preserve">numeric </w:t>
      </w:r>
      <w:r w:rsidRPr="004B438A">
        <w:rPr>
          <w:noProof/>
        </w:rPr>
        <w:t>values.</w:t>
      </w:r>
    </w:p>
    <w:p w14:paraId="11F6B15F" w14:textId="77777777" w:rsidR="0043085C" w:rsidRPr="004B438A" w:rsidRDefault="0043085C" w:rsidP="0043085C">
      <w:pPr>
        <w:pStyle w:val="Heading3"/>
        <w:rPr>
          <w:noProof/>
        </w:rPr>
      </w:pPr>
      <w:r w:rsidRPr="004B438A">
        <w:rPr>
          <w:noProof/>
        </w:rPr>
        <w:t>Output</w:t>
      </w:r>
    </w:p>
    <w:p w14:paraId="3FFF3C2A" w14:textId="2AD6B147" w:rsidR="0043085C" w:rsidRPr="004B438A" w:rsidRDefault="0043085C" w:rsidP="0043085C">
      <w:pPr>
        <w:rPr>
          <w:noProof/>
        </w:rPr>
      </w:pPr>
      <w:r w:rsidRPr="004B438A">
        <w:rPr>
          <w:noProof/>
        </w:rPr>
        <w:t xml:space="preserve">The output should be the </w:t>
      </w:r>
      <w:r w:rsidRPr="004B438A">
        <w:rPr>
          <w:rStyle w:val="Strong"/>
          <w:noProof/>
        </w:rPr>
        <w:t>printed</w:t>
      </w:r>
      <w:r w:rsidRPr="004B438A">
        <w:rPr>
          <w:noProof/>
        </w:rPr>
        <w:t xml:space="preserve"> on the console. Display the </w:t>
      </w:r>
      <w:r w:rsidRPr="004B438A">
        <w:rPr>
          <w:rStyle w:val="Strong"/>
          <w:noProof/>
        </w:rPr>
        <w:t>sum</w:t>
      </w:r>
      <w:r w:rsidRPr="004B438A">
        <w:rPr>
          <w:noProof/>
        </w:rPr>
        <w:t xml:space="preserve"> of all elements in the array, the value of the </w:t>
      </w:r>
      <w:r w:rsidRPr="004B438A">
        <w:rPr>
          <w:rStyle w:val="Strong"/>
          <w:noProof/>
        </w:rPr>
        <w:t>smallest</w:t>
      </w:r>
      <w:r w:rsidRPr="004B438A">
        <w:rPr>
          <w:noProof/>
        </w:rPr>
        <w:t xml:space="preserve">, the value of the </w:t>
      </w:r>
      <w:r w:rsidRPr="004B438A">
        <w:rPr>
          <w:rStyle w:val="Strong"/>
          <w:noProof/>
        </w:rPr>
        <w:t>biggest</w:t>
      </w:r>
      <w:r w:rsidRPr="004B438A">
        <w:rPr>
          <w:noProof/>
        </w:rPr>
        <w:t xml:space="preserve">, the </w:t>
      </w:r>
      <w:r w:rsidRPr="004B438A">
        <w:rPr>
          <w:rStyle w:val="Strong"/>
          <w:noProof/>
        </w:rPr>
        <w:t>product</w:t>
      </w:r>
      <w:r w:rsidRPr="004B438A">
        <w:rPr>
          <w:noProof/>
        </w:rPr>
        <w:t xml:space="preserve"> of all elements and a string of all elements </w:t>
      </w:r>
      <w:r w:rsidR="007B6AEA">
        <w:rPr>
          <w:rStyle w:val="Strong"/>
          <w:noProof/>
        </w:rPr>
        <w:t>concatenated</w:t>
      </w:r>
      <w:r w:rsidRPr="004B438A">
        <w:rPr>
          <w:noProof/>
        </w:rPr>
        <w:t>.</w:t>
      </w:r>
    </w:p>
    <w:p w14:paraId="3DB3E901" w14:textId="77777777" w:rsidR="0043085C" w:rsidRPr="004B438A" w:rsidRDefault="0043085C" w:rsidP="0043085C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43085C" w:rsidRPr="004B438A" w14:paraId="1E75A331" w14:textId="77777777" w:rsidTr="006768B3">
        <w:tc>
          <w:tcPr>
            <w:tcW w:w="4535" w:type="dxa"/>
            <w:shd w:val="clear" w:color="auto" w:fill="D9D9D9" w:themeFill="background1" w:themeFillShade="D9"/>
          </w:tcPr>
          <w:p w14:paraId="39FEABB9" w14:textId="77777777" w:rsidR="0043085C" w:rsidRPr="004B438A" w:rsidRDefault="0043085C" w:rsidP="00F742DD">
            <w:pPr>
              <w:pStyle w:val="Code"/>
              <w:spacing w:before="0" w:after="0"/>
              <w:jc w:val="center"/>
            </w:pPr>
            <w:r w:rsidRPr="004B438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7A0EA24F" w14:textId="77777777" w:rsidR="0043085C" w:rsidRPr="004B438A" w:rsidRDefault="0043085C" w:rsidP="00F742DD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43085C" w:rsidRPr="004B438A" w14:paraId="757A5C6D" w14:textId="77777777" w:rsidTr="006768B3">
        <w:tc>
          <w:tcPr>
            <w:tcW w:w="4535" w:type="dxa"/>
          </w:tcPr>
          <w:p w14:paraId="22025742" w14:textId="77777777" w:rsidR="0043085C" w:rsidRPr="0011491C" w:rsidRDefault="0043085C" w:rsidP="00F742DD">
            <w:pPr>
              <w:pStyle w:val="Code"/>
            </w:pPr>
            <w:r w:rsidRPr="0011491C">
              <w:t>[2,</w:t>
            </w:r>
            <w:r w:rsidR="0071705B">
              <w:rPr>
                <w:lang w:val="bg-BG"/>
              </w:rPr>
              <w:t xml:space="preserve"> </w:t>
            </w:r>
            <w:r w:rsidRPr="0011491C">
              <w:t>3,</w:t>
            </w:r>
            <w:r w:rsidR="0071705B">
              <w:rPr>
                <w:lang w:val="bg-BG"/>
              </w:rPr>
              <w:t xml:space="preserve"> </w:t>
            </w:r>
            <w:r w:rsidRPr="0011491C">
              <w:t>10,</w:t>
            </w:r>
            <w:r w:rsidR="0071705B">
              <w:rPr>
                <w:lang w:val="bg-BG"/>
              </w:rPr>
              <w:t xml:space="preserve"> </w:t>
            </w:r>
            <w:r w:rsidRPr="0011491C">
              <w:t>5]</w:t>
            </w:r>
          </w:p>
        </w:tc>
        <w:tc>
          <w:tcPr>
            <w:tcW w:w="4535" w:type="dxa"/>
          </w:tcPr>
          <w:p w14:paraId="4EDA4B41" w14:textId="77777777" w:rsidR="0043085C" w:rsidRPr="0011491C" w:rsidRDefault="0043085C" w:rsidP="00F742DD">
            <w:pPr>
              <w:pStyle w:val="Code"/>
            </w:pPr>
            <w:r w:rsidRPr="0011491C">
              <w:t>Sum = 20</w:t>
            </w:r>
          </w:p>
          <w:p w14:paraId="2785D302" w14:textId="77777777" w:rsidR="0043085C" w:rsidRPr="0011491C" w:rsidRDefault="0043085C" w:rsidP="00F742DD">
            <w:pPr>
              <w:pStyle w:val="Code"/>
            </w:pPr>
            <w:r w:rsidRPr="0011491C">
              <w:t>Min = 2</w:t>
            </w:r>
          </w:p>
          <w:p w14:paraId="53FCB7C3" w14:textId="77777777" w:rsidR="0043085C" w:rsidRPr="0011491C" w:rsidRDefault="0043085C" w:rsidP="00F742DD">
            <w:pPr>
              <w:pStyle w:val="Code"/>
            </w:pPr>
            <w:r w:rsidRPr="0011491C">
              <w:t>Max = 10</w:t>
            </w:r>
          </w:p>
          <w:p w14:paraId="21228AFC" w14:textId="77777777" w:rsidR="0043085C" w:rsidRPr="0011491C" w:rsidRDefault="0043085C" w:rsidP="00F742DD">
            <w:pPr>
              <w:pStyle w:val="Code"/>
            </w:pPr>
            <w:r w:rsidRPr="0011491C">
              <w:t>Product = 300</w:t>
            </w:r>
          </w:p>
          <w:p w14:paraId="453AA28A" w14:textId="77777777" w:rsidR="0043085C" w:rsidRPr="0011491C" w:rsidRDefault="0043085C" w:rsidP="00F742DD">
            <w:pPr>
              <w:pStyle w:val="Code"/>
            </w:pPr>
            <w:r w:rsidRPr="0011491C">
              <w:t>Join = 23105</w:t>
            </w:r>
          </w:p>
        </w:tc>
      </w:tr>
      <w:tr w:rsidR="0043085C" w:rsidRPr="00AA5EAD" w14:paraId="313FE553" w14:textId="77777777" w:rsidTr="006768B3">
        <w:tc>
          <w:tcPr>
            <w:tcW w:w="4535" w:type="dxa"/>
          </w:tcPr>
          <w:p w14:paraId="7238A8B2" w14:textId="77777777" w:rsidR="0043085C" w:rsidRPr="0011491C" w:rsidRDefault="0043085C" w:rsidP="00F742DD">
            <w:pPr>
              <w:pStyle w:val="Code"/>
            </w:pPr>
            <w:r w:rsidRPr="0011491C">
              <w:t>[5, -3, 20, 7, 0.5]</w:t>
            </w:r>
          </w:p>
        </w:tc>
        <w:tc>
          <w:tcPr>
            <w:tcW w:w="4535" w:type="dxa"/>
          </w:tcPr>
          <w:p w14:paraId="02ACB279" w14:textId="77777777" w:rsidR="00ED01D6" w:rsidRPr="007B6AEA" w:rsidRDefault="00ED01D6" w:rsidP="00ED01D6">
            <w:pPr>
              <w:pStyle w:val="Code"/>
              <w:rPr>
                <w:lang w:val="de-DE"/>
              </w:rPr>
            </w:pPr>
            <w:r w:rsidRPr="007B6AEA">
              <w:rPr>
                <w:lang w:val="de-DE"/>
              </w:rPr>
              <w:t>Sum = 29.5</w:t>
            </w:r>
          </w:p>
          <w:p w14:paraId="36477E89" w14:textId="77777777" w:rsidR="00ED01D6" w:rsidRPr="007B6AEA" w:rsidRDefault="00ED01D6" w:rsidP="00ED01D6">
            <w:pPr>
              <w:pStyle w:val="Code"/>
              <w:rPr>
                <w:lang w:val="de-DE"/>
              </w:rPr>
            </w:pPr>
            <w:r w:rsidRPr="007B6AEA">
              <w:rPr>
                <w:lang w:val="de-DE"/>
              </w:rPr>
              <w:t>Min = -3</w:t>
            </w:r>
          </w:p>
          <w:p w14:paraId="6FCE188C" w14:textId="77777777" w:rsidR="00ED01D6" w:rsidRPr="007B6AEA" w:rsidRDefault="00ED01D6" w:rsidP="00ED01D6">
            <w:pPr>
              <w:pStyle w:val="Code"/>
              <w:rPr>
                <w:lang w:val="de-DE"/>
              </w:rPr>
            </w:pPr>
            <w:r w:rsidRPr="007B6AEA">
              <w:rPr>
                <w:lang w:val="de-DE"/>
              </w:rPr>
              <w:t>Max = 20</w:t>
            </w:r>
          </w:p>
          <w:p w14:paraId="5090AE57" w14:textId="77777777" w:rsidR="00ED01D6" w:rsidRPr="007B6AEA" w:rsidRDefault="00ED01D6" w:rsidP="00ED01D6">
            <w:pPr>
              <w:pStyle w:val="Code"/>
              <w:rPr>
                <w:lang w:val="de-DE"/>
              </w:rPr>
            </w:pPr>
            <w:r w:rsidRPr="007B6AEA">
              <w:rPr>
                <w:lang w:val="de-DE"/>
              </w:rPr>
              <w:t>Sum = -1050</w:t>
            </w:r>
          </w:p>
          <w:p w14:paraId="597D26A1" w14:textId="77777777" w:rsidR="0043085C" w:rsidRPr="007B6AEA" w:rsidRDefault="00ED01D6" w:rsidP="00ED01D6">
            <w:pPr>
              <w:pStyle w:val="Code"/>
              <w:rPr>
                <w:lang w:val="de-DE"/>
              </w:rPr>
            </w:pPr>
            <w:r w:rsidRPr="007B6AEA">
              <w:rPr>
                <w:lang w:val="de-DE"/>
              </w:rPr>
              <w:t>Join = 5-32070.5</w:t>
            </w:r>
          </w:p>
        </w:tc>
      </w:tr>
    </w:tbl>
    <w:p w14:paraId="7B4D7E23" w14:textId="77777777" w:rsidR="00E66FCD" w:rsidRDefault="00E66FCD" w:rsidP="004B438A">
      <w:pPr>
        <w:pStyle w:val="Heading2"/>
        <w:rPr>
          <w:noProof/>
        </w:rPr>
      </w:pPr>
      <w:r>
        <w:rPr>
          <w:noProof/>
        </w:rPr>
        <w:t>Currency Format</w:t>
      </w:r>
    </w:p>
    <w:p w14:paraId="08398D82" w14:textId="77777777" w:rsidR="007B6AEA" w:rsidRDefault="00E66FCD" w:rsidP="00E66FCD">
      <w:r>
        <w:t xml:space="preserve">Write a higher-order </w:t>
      </w:r>
      <w:r w:rsidR="007B6AEA">
        <w:t>f</w:t>
      </w:r>
      <w:r>
        <w:t xml:space="preserve">unction that fixes some of the parameters of another function. Your program will receive a function that </w:t>
      </w:r>
      <w:r w:rsidRPr="0011491C">
        <w:rPr>
          <w:b/>
        </w:rPr>
        <w:t>takes 4 parameters</w:t>
      </w:r>
      <w:r>
        <w:t xml:space="preserve"> and </w:t>
      </w:r>
      <w:r w:rsidRPr="007B6AEA">
        <w:rPr>
          <w:b/>
        </w:rPr>
        <w:t>returns a formatted string</w:t>
      </w:r>
      <w:r>
        <w:t xml:space="preserve"> (a monetary value with currency symbol). </w:t>
      </w:r>
    </w:p>
    <w:p w14:paraId="66ECEE83" w14:textId="60E33A1E" w:rsidR="00E66FCD" w:rsidRDefault="00E66FCD" w:rsidP="00E66FCD">
      <w:r>
        <w:t xml:space="preserve">Your task is to </w:t>
      </w:r>
      <w:r w:rsidRPr="007B6AEA">
        <w:rPr>
          <w:b/>
        </w:rPr>
        <w:t>return another function</w:t>
      </w:r>
      <w:r>
        <w:t xml:space="preserve"> that only </w:t>
      </w:r>
      <w:r w:rsidRPr="007B6AEA">
        <w:rPr>
          <w:b/>
        </w:rPr>
        <w:t>takes one parameter</w:t>
      </w:r>
      <w:r>
        <w:t xml:space="preserve"> and </w:t>
      </w:r>
      <w:r w:rsidRPr="007B6AEA">
        <w:rPr>
          <w:b/>
        </w:rPr>
        <w:t>returns</w:t>
      </w:r>
      <w:r>
        <w:t xml:space="preserve"> the </w:t>
      </w:r>
      <w:r w:rsidRPr="007B6AEA">
        <w:rPr>
          <w:b/>
        </w:rPr>
        <w:t>same formatted string</w:t>
      </w:r>
      <w:r>
        <w:t>.</w:t>
      </w:r>
    </w:p>
    <w:p w14:paraId="2A8703B7" w14:textId="21D28F84" w:rsidR="00E66FCD" w:rsidRDefault="007B6AEA" w:rsidP="00E66FCD">
      <w:r>
        <w:t xml:space="preserve">You will receive the following function: 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6FCD" w:rsidRPr="004B438A" w14:paraId="3C353F90" w14:textId="77777777" w:rsidTr="00E66FCD">
        <w:tc>
          <w:tcPr>
            <w:tcW w:w="10431" w:type="dxa"/>
            <w:shd w:val="clear" w:color="auto" w:fill="D9D9D9" w:themeFill="background1" w:themeFillShade="D9"/>
          </w:tcPr>
          <w:p w14:paraId="18A63B14" w14:textId="77777777" w:rsidR="00E66FCD" w:rsidRPr="004B438A" w:rsidRDefault="00E66FCD" w:rsidP="00C06AEE">
            <w:pPr>
              <w:pStyle w:val="Code"/>
              <w:spacing w:before="0" w:after="0"/>
              <w:jc w:val="center"/>
            </w:pPr>
            <w:r>
              <w:t>currencyFormatter</w:t>
            </w:r>
          </w:p>
        </w:tc>
      </w:tr>
      <w:tr w:rsidR="00E66FCD" w:rsidRPr="004B438A" w14:paraId="2F146B63" w14:textId="77777777" w:rsidTr="00E66FCD">
        <w:tc>
          <w:tcPr>
            <w:tcW w:w="10431" w:type="dxa"/>
          </w:tcPr>
          <w:p w14:paraId="61D45439" w14:textId="77777777" w:rsidR="00E66FCD" w:rsidRDefault="00E66FCD" w:rsidP="00E66FCD">
            <w:pPr>
              <w:pStyle w:val="Code"/>
              <w:contextualSpacing/>
            </w:pPr>
            <w:r>
              <w:t>function currencyFormatter(separator, symbol, symbolFirst, value) {</w:t>
            </w:r>
          </w:p>
          <w:p w14:paraId="29AFF18A" w14:textId="77777777" w:rsidR="00E66FCD" w:rsidRDefault="00E66FCD" w:rsidP="00E66FCD">
            <w:pPr>
              <w:pStyle w:val="Code"/>
              <w:contextualSpacing/>
            </w:pPr>
            <w:r>
              <w:t xml:space="preserve">    let result = Math.trunc(value) + separator;</w:t>
            </w:r>
          </w:p>
          <w:p w14:paraId="5DD20503" w14:textId="77777777" w:rsidR="00E66FCD" w:rsidRDefault="00E66FCD" w:rsidP="00E66FCD">
            <w:pPr>
              <w:pStyle w:val="Code"/>
              <w:contextualSpacing/>
            </w:pPr>
            <w:r>
              <w:t xml:space="preserve">    result += value.toFixed(2).substr(-2,2);</w:t>
            </w:r>
          </w:p>
          <w:p w14:paraId="5D1721AD" w14:textId="77777777" w:rsidR="00E66FCD" w:rsidRDefault="00E66FCD" w:rsidP="00E66FCD">
            <w:pPr>
              <w:pStyle w:val="Code"/>
              <w:contextualSpacing/>
            </w:pPr>
            <w:r>
              <w:t xml:space="preserve">    if (symbolFirst) return symbol + ' ' + result;</w:t>
            </w:r>
          </w:p>
          <w:p w14:paraId="5B73BEAA" w14:textId="77777777" w:rsidR="00E66FCD" w:rsidRDefault="00E66FCD" w:rsidP="00E66FCD">
            <w:pPr>
              <w:pStyle w:val="Code"/>
              <w:contextualSpacing/>
            </w:pPr>
            <w:r>
              <w:lastRenderedPageBreak/>
              <w:t xml:space="preserve">    else return result + ' ' + symbol;</w:t>
            </w:r>
          </w:p>
          <w:p w14:paraId="02667147" w14:textId="77777777" w:rsidR="00E66FCD" w:rsidRPr="004B438A" w:rsidRDefault="00E66FCD" w:rsidP="00E66FCD">
            <w:pPr>
              <w:pStyle w:val="Code"/>
              <w:contextualSpacing/>
            </w:pPr>
            <w:r>
              <w:t>}</w:t>
            </w:r>
          </w:p>
        </w:tc>
      </w:tr>
    </w:tbl>
    <w:p w14:paraId="3D689075" w14:textId="77777777" w:rsidR="00E66FCD" w:rsidRDefault="00E66FCD" w:rsidP="00E66FCD">
      <w:r>
        <w:lastRenderedPageBreak/>
        <w:t>Set the following parameters to fixed values:</w:t>
      </w:r>
    </w:p>
    <w:p w14:paraId="6F7A9AAA" w14:textId="77777777" w:rsidR="00E66FCD" w:rsidRDefault="00E66FCD" w:rsidP="00E66FCD">
      <w:pPr>
        <w:pStyle w:val="Code"/>
        <w:contextualSpacing/>
      </w:pPr>
      <w:r>
        <w:t>separator: ","</w:t>
      </w:r>
    </w:p>
    <w:p w14:paraId="4D8C5482" w14:textId="77777777" w:rsidR="00E66FCD" w:rsidRDefault="00E66FCD" w:rsidP="00E66FCD">
      <w:pPr>
        <w:pStyle w:val="Code"/>
        <w:contextualSpacing/>
      </w:pPr>
      <w:r>
        <w:t>symbol: "$"</w:t>
      </w:r>
    </w:p>
    <w:p w14:paraId="1B92D6AC" w14:textId="77777777" w:rsidR="00E66FCD" w:rsidRDefault="00E66FCD" w:rsidP="00E66FCD">
      <w:pPr>
        <w:pStyle w:val="Code"/>
        <w:contextualSpacing/>
      </w:pPr>
      <w:r>
        <w:t>symbolFirst: true</w:t>
      </w:r>
    </w:p>
    <w:p w14:paraId="6B4236FC" w14:textId="77777777" w:rsidR="00E66FCD" w:rsidRDefault="00E66FCD" w:rsidP="00E66FCD">
      <w:r>
        <w:t xml:space="preserve">The final parameter </w:t>
      </w:r>
      <w:r w:rsidRPr="00BD6231">
        <w:rPr>
          <w:rStyle w:val="CodeChar"/>
          <w:rFonts w:asciiTheme="minorHAnsi" w:hAnsiTheme="minorHAnsi" w:cstheme="minorHAnsi"/>
        </w:rPr>
        <w:t>value</w:t>
      </w:r>
      <w:r>
        <w:t xml:space="preserve"> is the one that the returned function will receive.</w:t>
      </w:r>
    </w:p>
    <w:p w14:paraId="66444BB8" w14:textId="77777777" w:rsidR="00E66FCD" w:rsidRDefault="00E66FCD" w:rsidP="00E66FCD">
      <w:pPr>
        <w:pStyle w:val="Heading3"/>
      </w:pPr>
      <w:r>
        <w:t>Input</w:t>
      </w:r>
    </w:p>
    <w:p w14:paraId="6519BA84" w14:textId="2ED6AC3F" w:rsidR="00E66FCD" w:rsidRDefault="00E66FCD" w:rsidP="00E66FCD">
      <w:r>
        <w:t xml:space="preserve">You will receive a </w:t>
      </w:r>
      <w:r w:rsidRPr="007B6AEA">
        <w:rPr>
          <w:rStyle w:val="CodeChar"/>
          <w:rFonts w:asciiTheme="minorHAnsi" w:hAnsiTheme="minorHAnsi" w:cstheme="minorHAnsi"/>
        </w:rPr>
        <w:t>function</w:t>
      </w:r>
      <w:r>
        <w:t xml:space="preserve"> parameter</w:t>
      </w:r>
    </w:p>
    <w:p w14:paraId="271550A4" w14:textId="77777777" w:rsidR="00E66FCD" w:rsidRDefault="00E66FCD" w:rsidP="00E66FCD">
      <w:pPr>
        <w:pStyle w:val="Heading3"/>
      </w:pPr>
      <w:r>
        <w:t>Output</w:t>
      </w:r>
    </w:p>
    <w:p w14:paraId="77C372A0" w14:textId="69B06319" w:rsidR="00E66FCD" w:rsidRDefault="00E66FCD" w:rsidP="00E66FCD">
      <w:r>
        <w:t xml:space="preserve">You need to </w:t>
      </w:r>
      <w:r w:rsidRPr="00E66FCD">
        <w:rPr>
          <w:rStyle w:val="Strong"/>
        </w:rPr>
        <w:t>return a function</w:t>
      </w:r>
      <w:r w:rsidR="007B6AEA">
        <w:t xml:space="preserve"> that takes one parameter -</w:t>
      </w:r>
      <w:r>
        <w:t xml:space="preserve"> </w:t>
      </w:r>
      <w:r w:rsidRPr="00BD6231">
        <w:rPr>
          <w:rStyle w:val="CodeChar"/>
          <w:rFonts w:asciiTheme="minorHAnsi" w:hAnsiTheme="minorHAnsi" w:cstheme="minorHAnsi"/>
        </w:rPr>
        <w:t>value</w:t>
      </w:r>
    </w:p>
    <w:p w14:paraId="2011562B" w14:textId="77777777" w:rsidR="00E66FCD" w:rsidRDefault="00E66FCD" w:rsidP="00E66FCD">
      <w:pPr>
        <w:pStyle w:val="Heading3"/>
      </w:pPr>
      <w:r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6FCD" w:rsidRPr="004B438A" w14:paraId="6F43E93B" w14:textId="77777777" w:rsidTr="00C06AEE">
        <w:tc>
          <w:tcPr>
            <w:tcW w:w="10431" w:type="dxa"/>
            <w:shd w:val="clear" w:color="auto" w:fill="D9D9D9" w:themeFill="background1" w:themeFillShade="D9"/>
          </w:tcPr>
          <w:p w14:paraId="542374C7" w14:textId="77777777" w:rsidR="00E66FCD" w:rsidRPr="004B438A" w:rsidRDefault="00E66FCD" w:rsidP="00C06AEE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</w:tr>
      <w:tr w:rsidR="00E66FCD" w:rsidRPr="004B438A" w14:paraId="06367A6C" w14:textId="77777777" w:rsidTr="00C06AEE">
        <w:tc>
          <w:tcPr>
            <w:tcW w:w="10431" w:type="dxa"/>
          </w:tcPr>
          <w:p w14:paraId="1B576EB4" w14:textId="77777777" w:rsidR="00E66FCD" w:rsidRDefault="00E66FCD" w:rsidP="00C06AEE">
            <w:pPr>
              <w:pStyle w:val="Code"/>
              <w:contextualSpacing/>
            </w:pPr>
            <w:r w:rsidRPr="00E66FCD">
              <w:t>let dollarFormatter = result(currencyFormatter);</w:t>
            </w:r>
          </w:p>
          <w:p w14:paraId="043EA305" w14:textId="77777777" w:rsidR="006768B3" w:rsidRDefault="006768B3" w:rsidP="00C06AEE">
            <w:pPr>
              <w:pStyle w:val="Code"/>
              <w:contextualSpacing/>
            </w:pPr>
            <w:r>
              <w:t>console.log(</w:t>
            </w:r>
            <w:r w:rsidRPr="006768B3">
              <w:t>dollarFormatter(5345)</w:t>
            </w:r>
            <w:r>
              <w:t>)</w:t>
            </w:r>
            <w:r w:rsidRPr="006768B3">
              <w:t>;</w:t>
            </w:r>
            <w:r>
              <w:t xml:space="preserve">   </w:t>
            </w:r>
            <w:r w:rsidRPr="006768B3">
              <w:rPr>
                <w:i/>
                <w:color w:val="00B050"/>
              </w:rPr>
              <w:t>// $ 5345,00</w:t>
            </w:r>
          </w:p>
          <w:p w14:paraId="7200B00F" w14:textId="77777777" w:rsidR="006768B3" w:rsidRDefault="006768B3" w:rsidP="00C06AEE">
            <w:pPr>
              <w:pStyle w:val="Code"/>
              <w:contextualSpacing/>
            </w:pPr>
            <w:r>
              <w:t>console.log(</w:t>
            </w:r>
            <w:r w:rsidRPr="006768B3">
              <w:t>dollarFormatter(3.1429)</w:t>
            </w:r>
            <w:r>
              <w:t>)</w:t>
            </w:r>
            <w:r w:rsidRPr="006768B3">
              <w:t>;</w:t>
            </w:r>
            <w:r>
              <w:t xml:space="preserve"> </w:t>
            </w:r>
            <w:r w:rsidRPr="006768B3">
              <w:rPr>
                <w:i/>
                <w:color w:val="00B050"/>
              </w:rPr>
              <w:t>// $ 3,14</w:t>
            </w:r>
          </w:p>
          <w:p w14:paraId="1F6F26F6" w14:textId="77777777" w:rsidR="006768B3" w:rsidRPr="004B438A" w:rsidRDefault="006768B3" w:rsidP="00C06AEE">
            <w:pPr>
              <w:pStyle w:val="Code"/>
              <w:contextualSpacing/>
            </w:pPr>
            <w:r>
              <w:t>console.log(</w:t>
            </w:r>
            <w:r w:rsidRPr="006768B3">
              <w:t>dollarFormatter(2.709)</w:t>
            </w:r>
            <w:r>
              <w:t>)</w:t>
            </w:r>
            <w:r w:rsidRPr="006768B3">
              <w:t>;</w:t>
            </w:r>
            <w:r>
              <w:t xml:space="preserve">  </w:t>
            </w:r>
            <w:r w:rsidRPr="006768B3">
              <w:rPr>
                <w:i/>
                <w:color w:val="00B050"/>
              </w:rPr>
              <w:t>// $ 2,71</w:t>
            </w:r>
          </w:p>
        </w:tc>
      </w:tr>
    </w:tbl>
    <w:p w14:paraId="7303268C" w14:textId="77777777" w:rsidR="004B438A" w:rsidRPr="004B438A" w:rsidRDefault="004B438A" w:rsidP="004B438A">
      <w:pPr>
        <w:pStyle w:val="Heading2"/>
        <w:rPr>
          <w:noProof/>
        </w:rPr>
      </w:pPr>
      <w:r w:rsidRPr="004B438A">
        <w:rPr>
          <w:noProof/>
        </w:rPr>
        <w:t>Command Processor</w:t>
      </w:r>
    </w:p>
    <w:p w14:paraId="5AEAB43B" w14:textId="67C5C0AA" w:rsidR="004B438A" w:rsidRPr="004B438A" w:rsidRDefault="007B6AEA" w:rsidP="004B438A">
      <w:pPr>
        <w:rPr>
          <w:noProof/>
        </w:rPr>
      </w:pPr>
      <w:r>
        <w:rPr>
          <w:noProof/>
        </w:rPr>
        <w:t>Write a</w:t>
      </w:r>
      <w:r w:rsidR="004B438A" w:rsidRPr="004B438A">
        <w:rPr>
          <w:noProof/>
        </w:rPr>
        <w:t xml:space="preserve"> program that keeps a string </w:t>
      </w:r>
      <w:r>
        <w:rPr>
          <w:rStyle w:val="Strong"/>
          <w:noProof/>
        </w:rPr>
        <w:t>inside it</w:t>
      </w:r>
      <w:r w:rsidR="004B438A" w:rsidRPr="004B438A">
        <w:rPr>
          <w:rStyle w:val="Strong"/>
          <w:noProof/>
        </w:rPr>
        <w:t>s context</w:t>
      </w:r>
      <w:r w:rsidR="004B438A" w:rsidRPr="004B438A">
        <w:rPr>
          <w:noProof/>
        </w:rPr>
        <w:t xml:space="preserve"> and can execute different </w:t>
      </w:r>
      <w:r w:rsidR="004B438A" w:rsidRPr="004B438A">
        <w:rPr>
          <w:rStyle w:val="Strong"/>
          <w:noProof/>
        </w:rPr>
        <w:t>commands</w:t>
      </w:r>
      <w:r w:rsidR="004B438A" w:rsidRPr="004B438A">
        <w:rPr>
          <w:noProof/>
        </w:rPr>
        <w:t xml:space="preserve"> that modify or </w:t>
      </w:r>
      <w:r>
        <w:rPr>
          <w:noProof/>
        </w:rPr>
        <w:t>print</w:t>
      </w:r>
      <w:r w:rsidR="004B438A" w:rsidRPr="004B438A">
        <w:rPr>
          <w:noProof/>
        </w:rPr>
        <w:t xml:space="preserve"> the string on the console.</w:t>
      </w:r>
    </w:p>
    <w:p w14:paraId="79112082" w14:textId="6278735D"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append(str</w:t>
      </w:r>
      <w:r w:rsidR="007B6AEA">
        <w:rPr>
          <w:rStyle w:val="CodeChar"/>
        </w:rPr>
        <w:t>ing</w:t>
      </w:r>
      <w:r w:rsidRPr="004B438A">
        <w:rPr>
          <w:rStyle w:val="CodeChar"/>
        </w:rPr>
        <w:t>)</w:t>
      </w:r>
      <w:r w:rsidR="007B6AEA">
        <w:rPr>
          <w:noProof/>
        </w:rPr>
        <w:t xml:space="preserve"> -</w:t>
      </w:r>
      <w:r w:rsidRPr="004B438A">
        <w:rPr>
          <w:noProof/>
        </w:rPr>
        <w:t xml:space="preserve"> </w:t>
      </w:r>
      <w:r w:rsidR="007B6AEA">
        <w:rPr>
          <w:noProof/>
        </w:rPr>
        <w:t>append the given</w:t>
      </w:r>
      <w:r w:rsidRPr="004B438A">
        <w:rPr>
          <w:noProof/>
        </w:rPr>
        <w:t xml:space="preserve"> </w:t>
      </w:r>
      <w:r w:rsidRPr="004B438A">
        <w:rPr>
          <w:rStyle w:val="Strong"/>
          <w:noProof/>
        </w:rPr>
        <w:t>str</w:t>
      </w:r>
      <w:r w:rsidR="007B6AEA">
        <w:rPr>
          <w:rStyle w:val="Strong"/>
          <w:noProof/>
        </w:rPr>
        <w:t>ing</w:t>
      </w:r>
      <w:r w:rsidR="007B6AEA">
        <w:rPr>
          <w:noProof/>
        </w:rPr>
        <w:t xml:space="preserve"> at</w:t>
      </w:r>
      <w:r w:rsidRPr="004B438A">
        <w:rPr>
          <w:noProof/>
        </w:rPr>
        <w:t xml:space="preserve"> the end of the internal string</w:t>
      </w:r>
    </w:p>
    <w:p w14:paraId="21191CB4" w14:textId="53CF2444"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removeStart(n)</w:t>
      </w:r>
      <w:r w:rsidR="007B6AEA">
        <w:rPr>
          <w:noProof/>
        </w:rPr>
        <w:t xml:space="preserve"> -</w:t>
      </w:r>
      <w:r w:rsidRPr="004B438A">
        <w:rPr>
          <w:noProof/>
        </w:rPr>
        <w:t xml:space="preserve"> </w:t>
      </w:r>
      <w:r w:rsidRPr="004B438A">
        <w:rPr>
          <w:rStyle w:val="Strong"/>
          <w:noProof/>
        </w:rPr>
        <w:t>remove</w:t>
      </w:r>
      <w:r w:rsidRPr="004B438A">
        <w:rPr>
          <w:noProof/>
        </w:rPr>
        <w:t xml:space="preserve"> the </w:t>
      </w:r>
      <w:r w:rsidRPr="004B438A">
        <w:rPr>
          <w:rStyle w:val="Strong"/>
          <w:noProof/>
        </w:rPr>
        <w:t>first</w:t>
      </w:r>
      <w:r w:rsidRPr="004B438A">
        <w:rPr>
          <w:noProof/>
        </w:rPr>
        <w:t xml:space="preserve"> </w:t>
      </w:r>
      <w:r w:rsidRPr="004B438A">
        <w:rPr>
          <w:rStyle w:val="Strong"/>
          <w:noProof/>
        </w:rPr>
        <w:t>n</w:t>
      </w:r>
      <w:r w:rsidRPr="004B438A">
        <w:rPr>
          <w:noProof/>
        </w:rPr>
        <w:t xml:space="preserve"> characters from the string, </w:t>
      </w:r>
      <w:r w:rsidRPr="007B6AEA">
        <w:rPr>
          <w:rStyle w:val="CodeChar"/>
        </w:rPr>
        <w:t>n</w:t>
      </w:r>
      <w:r w:rsidRPr="004B438A">
        <w:rPr>
          <w:noProof/>
        </w:rPr>
        <w:t xml:space="preserve"> is an integer</w:t>
      </w:r>
    </w:p>
    <w:p w14:paraId="5B6EFA6F" w14:textId="0E68A3B9"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removeEnd(n)</w:t>
      </w:r>
      <w:r w:rsidR="007B6AEA">
        <w:rPr>
          <w:noProof/>
        </w:rPr>
        <w:t xml:space="preserve"> </w:t>
      </w:r>
      <w:r w:rsidR="00BD6231">
        <w:rPr>
          <w:noProof/>
        </w:rPr>
        <w:t xml:space="preserve">- </w:t>
      </w:r>
      <w:r w:rsidRPr="004B438A">
        <w:rPr>
          <w:rStyle w:val="Strong"/>
          <w:noProof/>
        </w:rPr>
        <w:t>remove</w:t>
      </w:r>
      <w:r w:rsidRPr="004B438A">
        <w:rPr>
          <w:noProof/>
        </w:rPr>
        <w:t xml:space="preserve"> the </w:t>
      </w:r>
      <w:r w:rsidRPr="004B438A">
        <w:rPr>
          <w:rStyle w:val="Strong"/>
          <w:noProof/>
        </w:rPr>
        <w:t>last n</w:t>
      </w:r>
      <w:r w:rsidRPr="004B438A">
        <w:rPr>
          <w:noProof/>
        </w:rPr>
        <w:t xml:space="preserve"> characters from the string, </w:t>
      </w:r>
      <w:r w:rsidRPr="007B6AEA">
        <w:rPr>
          <w:rStyle w:val="CodeChar"/>
        </w:rPr>
        <w:t>n</w:t>
      </w:r>
      <w:r w:rsidRPr="004B438A">
        <w:rPr>
          <w:noProof/>
        </w:rPr>
        <w:t xml:space="preserve"> is an integer</w:t>
      </w:r>
    </w:p>
    <w:p w14:paraId="4B8A5462" w14:textId="7F61F087"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print</w:t>
      </w:r>
      <w:r w:rsidR="007B6AEA">
        <w:rPr>
          <w:noProof/>
        </w:rPr>
        <w:t xml:space="preserve"> -</w:t>
      </w:r>
      <w:r w:rsidRPr="004B438A">
        <w:rPr>
          <w:noProof/>
        </w:rPr>
        <w:t xml:space="preserve"> </w:t>
      </w:r>
      <w:r w:rsidR="007B6AEA">
        <w:rPr>
          <w:rStyle w:val="Strong"/>
          <w:noProof/>
        </w:rPr>
        <w:t>print</w:t>
      </w:r>
      <w:r w:rsidR="007B6AEA">
        <w:rPr>
          <w:noProof/>
        </w:rPr>
        <w:t xml:space="preserve"> the stored string on</w:t>
      </w:r>
      <w:r w:rsidRPr="004B438A">
        <w:rPr>
          <w:noProof/>
        </w:rPr>
        <w:t xml:space="preserve"> the </w:t>
      </w:r>
      <w:r w:rsidRPr="004B438A">
        <w:rPr>
          <w:rStyle w:val="Strong"/>
          <w:noProof/>
        </w:rPr>
        <w:t>console</w:t>
      </w:r>
    </w:p>
    <w:p w14:paraId="14D40833" w14:textId="77777777"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t>Input</w:t>
      </w:r>
    </w:p>
    <w:p w14:paraId="254B42C7" w14:textId="3E3C6741" w:rsidR="004B438A" w:rsidRPr="006064DE" w:rsidRDefault="006064DE" w:rsidP="004B438A">
      <w:pPr>
        <w:rPr>
          <w:noProof/>
        </w:rPr>
      </w:pPr>
      <w:r>
        <w:rPr>
          <w:noProof/>
        </w:rPr>
        <w:t>Check the examples below to see how your code will be executed</w:t>
      </w:r>
    </w:p>
    <w:p w14:paraId="534D9340" w14:textId="77777777"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t>Output</w:t>
      </w:r>
    </w:p>
    <w:p w14:paraId="6216D89D" w14:textId="040659F8" w:rsidR="004B438A" w:rsidRPr="004B438A" w:rsidRDefault="004B438A" w:rsidP="004B438A">
      <w:pPr>
        <w:rPr>
          <w:noProof/>
        </w:rPr>
      </w:pPr>
      <w:r w:rsidRPr="004B438A">
        <w:rPr>
          <w:noProof/>
        </w:rPr>
        <w:t xml:space="preserve">Whenever you receive the command </w:t>
      </w:r>
      <w:r w:rsidRPr="00BD6231">
        <w:rPr>
          <w:rStyle w:val="CodeChar"/>
          <w:rFonts w:asciiTheme="minorHAnsi" w:hAnsiTheme="minorHAnsi" w:cstheme="minorHAnsi"/>
        </w:rPr>
        <w:t>print</w:t>
      </w:r>
      <w:r w:rsidRPr="004B438A">
        <w:rPr>
          <w:noProof/>
        </w:rPr>
        <w:t xml:space="preserve">, </w:t>
      </w:r>
      <w:r w:rsidR="00A11C20">
        <w:rPr>
          <w:noProof/>
        </w:rPr>
        <w:t xml:space="preserve">the </w:t>
      </w:r>
      <w:r w:rsidRPr="004B438A">
        <w:rPr>
          <w:noProof/>
        </w:rPr>
        <w:t xml:space="preserve">output should be the </w:t>
      </w:r>
      <w:r w:rsidRPr="004B438A">
        <w:rPr>
          <w:rStyle w:val="Strong"/>
          <w:noProof/>
        </w:rPr>
        <w:t>printed</w:t>
      </w:r>
      <w:r w:rsidRPr="004B438A">
        <w:rPr>
          <w:noProof/>
        </w:rPr>
        <w:t xml:space="preserve"> on the console.</w:t>
      </w:r>
    </w:p>
    <w:p w14:paraId="2180DB20" w14:textId="77777777"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4B438A" w:rsidRPr="004B438A" w14:paraId="4AB1DE0F" w14:textId="77777777" w:rsidTr="006768B3">
        <w:tc>
          <w:tcPr>
            <w:tcW w:w="4535" w:type="dxa"/>
            <w:shd w:val="clear" w:color="auto" w:fill="D9D9D9" w:themeFill="background1" w:themeFillShade="D9"/>
          </w:tcPr>
          <w:p w14:paraId="6763172A" w14:textId="77777777" w:rsidR="004B438A" w:rsidRPr="004B438A" w:rsidRDefault="004B438A" w:rsidP="00F742DD">
            <w:pPr>
              <w:pStyle w:val="Code"/>
              <w:spacing w:before="0" w:after="0"/>
              <w:jc w:val="center"/>
            </w:pPr>
            <w:r w:rsidRPr="004B438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5F7C9D78" w14:textId="77777777" w:rsidR="004B438A" w:rsidRPr="004B438A" w:rsidRDefault="004B438A" w:rsidP="00F742DD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4B438A" w:rsidRPr="004B438A" w14:paraId="65602CC4" w14:textId="77777777" w:rsidTr="006768B3">
        <w:tc>
          <w:tcPr>
            <w:tcW w:w="4535" w:type="dxa"/>
          </w:tcPr>
          <w:p w14:paraId="72E558FA" w14:textId="0025C546" w:rsidR="002163D9" w:rsidRDefault="002163D9" w:rsidP="00F742DD">
            <w:pPr>
              <w:pStyle w:val="Code"/>
            </w:pPr>
            <w:r>
              <w:t>let firstZeroTest = solution();</w:t>
            </w:r>
          </w:p>
          <w:p w14:paraId="440DD1A4" w14:textId="613057CB" w:rsidR="002163D9" w:rsidRDefault="002163D9" w:rsidP="00F742DD">
            <w:pPr>
              <w:pStyle w:val="Code"/>
            </w:pPr>
          </w:p>
          <w:p w14:paraId="16A4FF75" w14:textId="65F9392C" w:rsidR="002163D9" w:rsidRDefault="002163D9" w:rsidP="00F742DD">
            <w:pPr>
              <w:pStyle w:val="Code"/>
            </w:pPr>
            <w:r>
              <w:lastRenderedPageBreak/>
              <w:t>firstZeroTest.append('hello');</w:t>
            </w:r>
          </w:p>
          <w:p w14:paraId="251349BE" w14:textId="413170AB" w:rsidR="002163D9" w:rsidRDefault="002163D9" w:rsidP="00F742DD">
            <w:pPr>
              <w:pStyle w:val="Code"/>
            </w:pPr>
            <w:r>
              <w:t>firstZeroTest.append('again');</w:t>
            </w:r>
          </w:p>
          <w:p w14:paraId="20BC2491" w14:textId="6D791FBB" w:rsidR="002163D9" w:rsidRDefault="002163D9" w:rsidP="00F742DD">
            <w:pPr>
              <w:pStyle w:val="Code"/>
            </w:pPr>
            <w:r>
              <w:t>firstZeroTest.removeStart(3);</w:t>
            </w:r>
          </w:p>
          <w:p w14:paraId="17D3173D" w14:textId="095A94C3" w:rsidR="004B438A" w:rsidRPr="004B438A" w:rsidRDefault="002163D9" w:rsidP="00F742DD">
            <w:pPr>
              <w:pStyle w:val="Code"/>
            </w:pPr>
            <w:r>
              <w:t>firstZeroTest.removeEnd(4);</w:t>
            </w:r>
          </w:p>
        </w:tc>
        <w:tc>
          <w:tcPr>
            <w:tcW w:w="4535" w:type="dxa"/>
          </w:tcPr>
          <w:p w14:paraId="182F3064" w14:textId="77777777" w:rsidR="004B438A" w:rsidRPr="004B438A" w:rsidRDefault="004B438A" w:rsidP="00F742DD">
            <w:pPr>
              <w:pStyle w:val="Code"/>
            </w:pPr>
            <w:r w:rsidRPr="004B438A">
              <w:lastRenderedPageBreak/>
              <w:t>loa</w:t>
            </w:r>
          </w:p>
        </w:tc>
      </w:tr>
      <w:tr w:rsidR="004B438A" w:rsidRPr="004B438A" w14:paraId="76ADAF4C" w14:textId="77777777" w:rsidTr="006768B3">
        <w:tc>
          <w:tcPr>
            <w:tcW w:w="4535" w:type="dxa"/>
          </w:tcPr>
          <w:p w14:paraId="55D7C3EF" w14:textId="1677DA32" w:rsidR="002163D9" w:rsidRDefault="002163D9" w:rsidP="00F742DD">
            <w:pPr>
              <w:pStyle w:val="Code"/>
            </w:pPr>
            <w:r>
              <w:t>let secondZeroTest = solution();</w:t>
            </w:r>
          </w:p>
          <w:p w14:paraId="47434A2C" w14:textId="26AAF42D" w:rsidR="002163D9" w:rsidRDefault="002163D9" w:rsidP="00F742DD">
            <w:pPr>
              <w:pStyle w:val="Code"/>
            </w:pPr>
          </w:p>
          <w:p w14:paraId="07663991" w14:textId="13081DA8" w:rsidR="002163D9" w:rsidRDefault="002163D9" w:rsidP="00F742DD">
            <w:pPr>
              <w:pStyle w:val="Code"/>
            </w:pPr>
            <w:r>
              <w:t>secondZeroTest.append('123');</w:t>
            </w:r>
          </w:p>
          <w:p w14:paraId="396677E5" w14:textId="0DEA4896" w:rsidR="002163D9" w:rsidRDefault="002163D9" w:rsidP="00F742DD">
            <w:pPr>
              <w:pStyle w:val="Code"/>
            </w:pPr>
            <w:r>
              <w:t>secontZeroTest.append('45');</w:t>
            </w:r>
          </w:p>
          <w:p w14:paraId="0342FDB5" w14:textId="4988EF75" w:rsidR="004B438A" w:rsidRPr="004B438A" w:rsidRDefault="002163D9" w:rsidP="00F742DD">
            <w:pPr>
              <w:pStyle w:val="Code"/>
            </w:pPr>
            <w:r>
              <w:t>secondZeroTest.</w:t>
            </w:r>
            <w:r w:rsidR="004B438A" w:rsidRPr="004B438A">
              <w:t>removeStart</w:t>
            </w:r>
            <w:r>
              <w:t>(</w:t>
            </w:r>
            <w:r w:rsidR="004B438A" w:rsidRPr="004B438A">
              <w:t>2</w:t>
            </w:r>
            <w:r>
              <w:t>);</w:t>
            </w:r>
          </w:p>
          <w:p w14:paraId="3C0BB2B7" w14:textId="6412E38F" w:rsidR="004B438A" w:rsidRPr="004B438A" w:rsidRDefault="002163D9" w:rsidP="00F742DD">
            <w:pPr>
              <w:pStyle w:val="Code"/>
            </w:pPr>
            <w:r>
              <w:t>secondZeroTest.</w:t>
            </w:r>
            <w:r w:rsidR="004B438A" w:rsidRPr="004B438A">
              <w:t>removeEnd</w:t>
            </w:r>
            <w:r>
              <w:t>(</w:t>
            </w:r>
            <w:r w:rsidR="004B438A" w:rsidRPr="004B438A">
              <w:t>1</w:t>
            </w:r>
            <w:r>
              <w:t>);</w:t>
            </w:r>
          </w:p>
          <w:p w14:paraId="27D3E589" w14:textId="7EAF333D" w:rsidR="004B438A" w:rsidRPr="004B438A" w:rsidRDefault="002163D9" w:rsidP="00F742DD">
            <w:pPr>
              <w:pStyle w:val="Code"/>
            </w:pPr>
            <w:r>
              <w:t>secondZeroTest.print();</w:t>
            </w:r>
          </w:p>
        </w:tc>
        <w:tc>
          <w:tcPr>
            <w:tcW w:w="4535" w:type="dxa"/>
          </w:tcPr>
          <w:p w14:paraId="07197517" w14:textId="77777777" w:rsidR="004B438A" w:rsidRPr="004B438A" w:rsidRDefault="004B438A" w:rsidP="00F742DD">
            <w:pPr>
              <w:pStyle w:val="Code"/>
            </w:pPr>
            <w:r w:rsidRPr="004B438A">
              <w:t>34</w:t>
            </w:r>
          </w:p>
        </w:tc>
      </w:tr>
    </w:tbl>
    <w:p w14:paraId="002ADC71" w14:textId="77777777" w:rsidR="00972085" w:rsidRDefault="00E66FCD" w:rsidP="00972085">
      <w:pPr>
        <w:pStyle w:val="Heading2"/>
      </w:pPr>
      <w:r>
        <w:t>Max Element</w:t>
      </w:r>
    </w:p>
    <w:p w14:paraId="075788D6" w14:textId="26641CF2" w:rsidR="00972085" w:rsidRDefault="0089696F" w:rsidP="00972085">
      <w:r>
        <w:t xml:space="preserve">Write a </w:t>
      </w:r>
      <w:r w:rsidR="00972085">
        <w:t xml:space="preserve">program that takes an </w:t>
      </w:r>
      <w:r w:rsidR="00972085" w:rsidRPr="002D49D9">
        <w:rPr>
          <w:rStyle w:val="Strong"/>
        </w:rPr>
        <w:t>array</w:t>
      </w:r>
      <w:r w:rsidR="00972085">
        <w:t xml:space="preserve"> of </w:t>
      </w:r>
      <w:r w:rsidR="00972085" w:rsidRPr="002D49D9">
        <w:rPr>
          <w:rStyle w:val="Strong"/>
        </w:rPr>
        <w:t>numeric elements</w:t>
      </w:r>
      <w:r w:rsidR="00972085">
        <w:t xml:space="preserve"> as </w:t>
      </w:r>
      <w:r>
        <w:t xml:space="preserve">an </w:t>
      </w:r>
      <w:r w:rsidR="00972085">
        <w:t xml:space="preserve">input and </w:t>
      </w:r>
      <w:r w:rsidR="00972085" w:rsidRPr="002D49D9">
        <w:rPr>
          <w:rStyle w:val="Strong"/>
        </w:rPr>
        <w:t>returns</w:t>
      </w:r>
      <w:r w:rsidR="00972085">
        <w:t xml:space="preserve"> the </w:t>
      </w:r>
      <w:r w:rsidR="00972085" w:rsidRPr="002D49D9">
        <w:rPr>
          <w:rStyle w:val="Strong"/>
        </w:rPr>
        <w:t>largest</w:t>
      </w:r>
      <w:r w:rsidR="00972085">
        <w:t xml:space="preserve"> element of the array.</w:t>
      </w:r>
    </w:p>
    <w:p w14:paraId="44292C8C" w14:textId="77777777" w:rsidR="00972085" w:rsidRDefault="00972085" w:rsidP="00972085">
      <w:pPr>
        <w:pStyle w:val="Heading3"/>
      </w:pPr>
      <w:r>
        <w:t>Input</w:t>
      </w:r>
    </w:p>
    <w:p w14:paraId="7A9EBE8E" w14:textId="77777777" w:rsidR="00972085" w:rsidRDefault="00972085" w:rsidP="00972085">
      <w:r>
        <w:t xml:space="preserve">You will receive an </w:t>
      </w:r>
      <w:r w:rsidRPr="008F60BF">
        <w:rPr>
          <w:rStyle w:val="Strong"/>
        </w:rPr>
        <w:t>array</w:t>
      </w:r>
      <w:r>
        <w:t xml:space="preserve"> of </w:t>
      </w:r>
      <w:r>
        <w:rPr>
          <w:rStyle w:val="Strong"/>
        </w:rPr>
        <w:t>numbers</w:t>
      </w:r>
      <w:r>
        <w:t>.</w:t>
      </w:r>
    </w:p>
    <w:p w14:paraId="370137FC" w14:textId="77777777" w:rsidR="00972085" w:rsidRDefault="00972085" w:rsidP="00972085">
      <w:pPr>
        <w:pStyle w:val="Heading3"/>
      </w:pPr>
      <w:r>
        <w:t>Output</w:t>
      </w:r>
    </w:p>
    <w:p w14:paraId="44CD95B0" w14:textId="77777777" w:rsidR="00972085" w:rsidRDefault="00972085" w:rsidP="00972085">
      <w:r>
        <w:t xml:space="preserve">The </w:t>
      </w:r>
      <w:r w:rsidRPr="002D49D9">
        <w:rPr>
          <w:rStyle w:val="Strong"/>
        </w:rPr>
        <w:t>output</w:t>
      </w:r>
      <w:r>
        <w:t xml:space="preserve"> should be the </w:t>
      </w:r>
      <w:r w:rsidRPr="002D49D9">
        <w:rPr>
          <w:rStyle w:val="Strong"/>
        </w:rPr>
        <w:t>return</w:t>
      </w:r>
      <w:r>
        <w:t xml:space="preserve"> value of your function. It represents the </w:t>
      </w:r>
      <w:r w:rsidRPr="002D49D9">
        <w:rPr>
          <w:rStyle w:val="Strong"/>
        </w:rPr>
        <w:t>largest element</w:t>
      </w:r>
      <w:r>
        <w:t xml:space="preserve"> of the array.</w:t>
      </w:r>
    </w:p>
    <w:p w14:paraId="1DF4644B" w14:textId="77777777" w:rsidR="00972085" w:rsidRDefault="00972085" w:rsidP="00972085">
      <w:pPr>
        <w:pStyle w:val="Heading3"/>
      </w:pPr>
      <w: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972085" w:rsidRPr="00603773" w14:paraId="1BBF433E" w14:textId="77777777" w:rsidTr="006768B3">
        <w:tc>
          <w:tcPr>
            <w:tcW w:w="4535" w:type="dxa"/>
            <w:shd w:val="clear" w:color="auto" w:fill="D9D9D9" w:themeFill="background1" w:themeFillShade="D9"/>
          </w:tcPr>
          <w:p w14:paraId="43B8658A" w14:textId="77777777" w:rsidR="00972085" w:rsidRPr="00603773" w:rsidRDefault="00972085" w:rsidP="00F742DD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141C463D" w14:textId="77777777" w:rsidR="00972085" w:rsidRDefault="00972085" w:rsidP="00F742DD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972085" w:rsidRPr="0095466F" w14:paraId="6F1FE94B" w14:textId="77777777" w:rsidTr="006768B3">
        <w:tc>
          <w:tcPr>
            <w:tcW w:w="4535" w:type="dxa"/>
          </w:tcPr>
          <w:p w14:paraId="13835407" w14:textId="77777777" w:rsidR="00972085" w:rsidRPr="00341C15" w:rsidRDefault="00972085" w:rsidP="00F742DD">
            <w:pPr>
              <w:pStyle w:val="Code"/>
            </w:pPr>
            <w:r w:rsidRPr="002D49D9">
              <w:t>[10, 20, 5]</w:t>
            </w:r>
          </w:p>
        </w:tc>
        <w:tc>
          <w:tcPr>
            <w:tcW w:w="4535" w:type="dxa"/>
          </w:tcPr>
          <w:p w14:paraId="303B545B" w14:textId="77777777" w:rsidR="00972085" w:rsidRPr="00341C15" w:rsidRDefault="00972085" w:rsidP="00F742DD">
            <w:pPr>
              <w:pStyle w:val="Code"/>
            </w:pPr>
            <w:r w:rsidRPr="002D49D9">
              <w:t>20</w:t>
            </w:r>
          </w:p>
        </w:tc>
      </w:tr>
      <w:tr w:rsidR="00972085" w:rsidRPr="0095466F" w14:paraId="792F2017" w14:textId="77777777" w:rsidTr="006768B3">
        <w:tc>
          <w:tcPr>
            <w:tcW w:w="4535" w:type="dxa"/>
          </w:tcPr>
          <w:p w14:paraId="3645D1F7" w14:textId="77777777" w:rsidR="00972085" w:rsidRPr="007D201D" w:rsidRDefault="00972085" w:rsidP="00F742DD">
            <w:pPr>
              <w:pStyle w:val="Code"/>
            </w:pPr>
            <w:r w:rsidRPr="002D49D9">
              <w:t>[1, 44, 123, 33]</w:t>
            </w:r>
          </w:p>
        </w:tc>
        <w:tc>
          <w:tcPr>
            <w:tcW w:w="4535" w:type="dxa"/>
          </w:tcPr>
          <w:p w14:paraId="2F94C3FA" w14:textId="77777777" w:rsidR="00972085" w:rsidRDefault="00972085" w:rsidP="00F742DD">
            <w:pPr>
              <w:pStyle w:val="Code"/>
            </w:pPr>
            <w:r w:rsidRPr="002D49D9">
              <w:t>123</w:t>
            </w:r>
          </w:p>
        </w:tc>
      </w:tr>
    </w:tbl>
    <w:p w14:paraId="0F9FC3CC" w14:textId="77777777" w:rsidR="00D86671" w:rsidRPr="00D86671" w:rsidRDefault="00D86671" w:rsidP="00D86671"/>
    <w:p w14:paraId="4FCA0E00" w14:textId="2124F9C3" w:rsidR="00E440B1" w:rsidRDefault="00B02EB2" w:rsidP="00B02EB2">
      <w:pPr>
        <w:jc w:val="center"/>
        <w:rPr>
          <w:noProof/>
        </w:rPr>
      </w:pPr>
      <w:r>
        <w:t xml:space="preserve"> </w:t>
      </w:r>
    </w:p>
    <w:p w14:paraId="3A8D97B4" w14:textId="04092D9C" w:rsidR="00B02EB2" w:rsidRDefault="00B02EB2" w:rsidP="00B02EB2">
      <w:pPr>
        <w:jc w:val="center"/>
      </w:pPr>
      <w:r>
        <w:t xml:space="preserve"> </w:t>
      </w:r>
    </w:p>
    <w:p w14:paraId="1F1D8340" w14:textId="4D9161C0" w:rsidR="00E440B1" w:rsidRPr="00B02EB2" w:rsidRDefault="00E440B1" w:rsidP="00B02EB2">
      <w:pPr>
        <w:jc w:val="center"/>
      </w:pPr>
    </w:p>
    <w:sectPr w:rsidR="00E440B1" w:rsidRPr="00B02EB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D21E57" w14:textId="77777777" w:rsidR="00CE535A" w:rsidRDefault="00CE535A" w:rsidP="008068A2">
      <w:pPr>
        <w:spacing w:after="0" w:line="240" w:lineRule="auto"/>
      </w:pPr>
      <w:r>
        <w:separator/>
      </w:r>
    </w:p>
  </w:endnote>
  <w:endnote w:type="continuationSeparator" w:id="0">
    <w:p w14:paraId="2CAF85A0" w14:textId="77777777" w:rsidR="00CE535A" w:rsidRDefault="00CE53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5C6CD" w14:textId="77777777" w:rsidR="00534529" w:rsidRPr="00AC77AD" w:rsidRDefault="00534529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7B3B945" wp14:editId="04D770B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580B3454" wp14:editId="40E36849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F249654" wp14:editId="69A7FE3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B9942E4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D14F63" wp14:editId="34DF720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5A62631" w14:textId="77C9BC35" w:rsidR="00534529" w:rsidRPr="008C2B83" w:rsidRDefault="00534529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7E6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7E6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D14F63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5A62631" w14:textId="77C9BC35" w:rsidR="00534529" w:rsidRPr="008C2B83" w:rsidRDefault="00534529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17E6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17E6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25D067" wp14:editId="74B8EE2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2CE2D5" w14:textId="77777777" w:rsidR="00534529" w:rsidRDefault="00534529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7B25D067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7F2CE2D5" w14:textId="77777777" w:rsidR="00534529" w:rsidRDefault="00534529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59586B7" wp14:editId="045E030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6E4DE5" w14:textId="77777777" w:rsidR="00534529" w:rsidRDefault="00534529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8AF2F45" w14:textId="77777777" w:rsidR="00534529" w:rsidRDefault="00534529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0E2E2B" wp14:editId="760E2293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516474" wp14:editId="28878425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E53649" wp14:editId="01608D3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16A38A" wp14:editId="2F8CCB3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5BBE96" wp14:editId="25AB6BA4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D42AD" wp14:editId="7B03C75A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03C619" wp14:editId="3AD39768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6440F4" wp14:editId="3B1CB81E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D02AD1" wp14:editId="68077E8C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8EACE9" wp14:editId="368C1746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759586B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E6E4DE5" w14:textId="77777777" w:rsidR="00534529" w:rsidRDefault="00534529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8AF2F45" w14:textId="77777777" w:rsidR="00534529" w:rsidRDefault="00534529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0E2E2B" wp14:editId="760E2293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516474" wp14:editId="28878425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E53649" wp14:editId="01608D3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16A38A" wp14:editId="2F8CCB3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5BBE96" wp14:editId="25AB6BA4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D42AD" wp14:editId="7B03C75A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03C619" wp14:editId="3AD39768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6440F4" wp14:editId="3B1CB81E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D02AD1" wp14:editId="68077E8C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8EACE9" wp14:editId="368C1746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2E84CFD" w14:textId="77777777" w:rsidR="006E57FB" w:rsidRPr="00AC77AD" w:rsidRDefault="006E57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28437B" w14:textId="77777777" w:rsidR="00CE535A" w:rsidRDefault="00CE535A" w:rsidP="008068A2">
      <w:pPr>
        <w:spacing w:after="0" w:line="240" w:lineRule="auto"/>
      </w:pPr>
      <w:r>
        <w:separator/>
      </w:r>
    </w:p>
  </w:footnote>
  <w:footnote w:type="continuationSeparator" w:id="0">
    <w:p w14:paraId="0A32C779" w14:textId="77777777" w:rsidR="00CE535A" w:rsidRDefault="00CE53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1FE3C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D6A34"/>
    <w:multiLevelType w:val="hybridMultilevel"/>
    <w:tmpl w:val="572C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D7BD1"/>
    <w:multiLevelType w:val="hybridMultilevel"/>
    <w:tmpl w:val="9428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B2DD9"/>
    <w:multiLevelType w:val="hybridMultilevel"/>
    <w:tmpl w:val="508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947048"/>
    <w:multiLevelType w:val="hybridMultilevel"/>
    <w:tmpl w:val="8708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C2B0C"/>
    <w:multiLevelType w:val="hybridMultilevel"/>
    <w:tmpl w:val="615C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5755D"/>
    <w:multiLevelType w:val="hybridMultilevel"/>
    <w:tmpl w:val="7E6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4D0DD0"/>
    <w:multiLevelType w:val="hybridMultilevel"/>
    <w:tmpl w:val="4170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677214"/>
    <w:multiLevelType w:val="hybridMultilevel"/>
    <w:tmpl w:val="8986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11"/>
  </w:num>
  <w:num w:numId="4">
    <w:abstractNumId w:val="24"/>
  </w:num>
  <w:num w:numId="5">
    <w:abstractNumId w:val="25"/>
  </w:num>
  <w:num w:numId="6">
    <w:abstractNumId w:val="32"/>
  </w:num>
  <w:num w:numId="7">
    <w:abstractNumId w:val="4"/>
  </w:num>
  <w:num w:numId="8">
    <w:abstractNumId w:val="9"/>
  </w:num>
  <w:num w:numId="9">
    <w:abstractNumId w:val="22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5"/>
  </w:num>
  <w:num w:numId="13">
    <w:abstractNumId w:val="3"/>
  </w:num>
  <w:num w:numId="14">
    <w:abstractNumId w:val="23"/>
  </w:num>
  <w:num w:numId="15">
    <w:abstractNumId w:val="18"/>
  </w:num>
  <w:num w:numId="16">
    <w:abstractNumId w:val="30"/>
  </w:num>
  <w:num w:numId="17">
    <w:abstractNumId w:val="35"/>
  </w:num>
  <w:num w:numId="18">
    <w:abstractNumId w:val="6"/>
  </w:num>
  <w:num w:numId="19">
    <w:abstractNumId w:val="17"/>
  </w:num>
  <w:num w:numId="20">
    <w:abstractNumId w:val="2"/>
  </w:num>
  <w:num w:numId="21">
    <w:abstractNumId w:val="21"/>
  </w:num>
  <w:num w:numId="22">
    <w:abstractNumId w:val="26"/>
  </w:num>
  <w:num w:numId="23">
    <w:abstractNumId w:val="33"/>
  </w:num>
  <w:num w:numId="24">
    <w:abstractNumId w:val="7"/>
  </w:num>
  <w:num w:numId="25">
    <w:abstractNumId w:val="39"/>
  </w:num>
  <w:num w:numId="26">
    <w:abstractNumId w:val="40"/>
  </w:num>
  <w:num w:numId="27">
    <w:abstractNumId w:val="8"/>
  </w:num>
  <w:num w:numId="28">
    <w:abstractNumId w:val="10"/>
  </w:num>
  <w:num w:numId="29">
    <w:abstractNumId w:val="19"/>
  </w:num>
  <w:num w:numId="30">
    <w:abstractNumId w:val="13"/>
  </w:num>
  <w:num w:numId="31">
    <w:abstractNumId w:val="34"/>
  </w:num>
  <w:num w:numId="32">
    <w:abstractNumId w:val="36"/>
  </w:num>
  <w:num w:numId="33">
    <w:abstractNumId w:val="28"/>
  </w:num>
  <w:num w:numId="34">
    <w:abstractNumId w:val="12"/>
  </w:num>
  <w:num w:numId="35">
    <w:abstractNumId w:val="27"/>
  </w:num>
  <w:num w:numId="36">
    <w:abstractNumId w:val="0"/>
  </w:num>
  <w:num w:numId="37">
    <w:abstractNumId w:val="16"/>
  </w:num>
  <w:num w:numId="38">
    <w:abstractNumId w:val="38"/>
  </w:num>
  <w:num w:numId="39">
    <w:abstractNumId w:val="42"/>
  </w:num>
  <w:num w:numId="40">
    <w:abstractNumId w:val="29"/>
  </w:num>
  <w:num w:numId="41">
    <w:abstractNumId w:val="20"/>
  </w:num>
  <w:num w:numId="42">
    <w:abstractNumId w:val="31"/>
  </w:num>
  <w:num w:numId="43">
    <w:abstractNumId w:val="43"/>
  </w:num>
  <w:num w:numId="44">
    <w:abstractNumId w:val="37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4F2C"/>
    <w:rsid w:val="00025F04"/>
    <w:rsid w:val="000548E5"/>
    <w:rsid w:val="00064D15"/>
    <w:rsid w:val="00086727"/>
    <w:rsid w:val="000B39E6"/>
    <w:rsid w:val="000B56F0"/>
    <w:rsid w:val="000F3C1F"/>
    <w:rsid w:val="000F4444"/>
    <w:rsid w:val="00103906"/>
    <w:rsid w:val="0011491C"/>
    <w:rsid w:val="0012270F"/>
    <w:rsid w:val="001275B9"/>
    <w:rsid w:val="00127650"/>
    <w:rsid w:val="0013616C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B37CF"/>
    <w:rsid w:val="001C1FCD"/>
    <w:rsid w:val="001D2464"/>
    <w:rsid w:val="001E1161"/>
    <w:rsid w:val="001E2ACE"/>
    <w:rsid w:val="001E3FEF"/>
    <w:rsid w:val="001F12A7"/>
    <w:rsid w:val="00202683"/>
    <w:rsid w:val="00202CC2"/>
    <w:rsid w:val="00215FCE"/>
    <w:rsid w:val="002163D9"/>
    <w:rsid w:val="00262B43"/>
    <w:rsid w:val="00264287"/>
    <w:rsid w:val="0026589D"/>
    <w:rsid w:val="002664E1"/>
    <w:rsid w:val="00294CF7"/>
    <w:rsid w:val="002A2D2D"/>
    <w:rsid w:val="002B0473"/>
    <w:rsid w:val="002B7064"/>
    <w:rsid w:val="002D1F91"/>
    <w:rsid w:val="0033180D"/>
    <w:rsid w:val="0033212E"/>
    <w:rsid w:val="0033490F"/>
    <w:rsid w:val="00361D59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02620"/>
    <w:rsid w:val="00420CDB"/>
    <w:rsid w:val="0043085C"/>
    <w:rsid w:val="004311CA"/>
    <w:rsid w:val="00440332"/>
    <w:rsid w:val="0047331A"/>
    <w:rsid w:val="00473B2B"/>
    <w:rsid w:val="00476D4B"/>
    <w:rsid w:val="004879B8"/>
    <w:rsid w:val="00491748"/>
    <w:rsid w:val="00496459"/>
    <w:rsid w:val="004A7E77"/>
    <w:rsid w:val="004B438A"/>
    <w:rsid w:val="004C4871"/>
    <w:rsid w:val="004D29A9"/>
    <w:rsid w:val="0050017E"/>
    <w:rsid w:val="005177D3"/>
    <w:rsid w:val="00517B12"/>
    <w:rsid w:val="00524789"/>
    <w:rsid w:val="00534529"/>
    <w:rsid w:val="00553CCB"/>
    <w:rsid w:val="00563DC7"/>
    <w:rsid w:val="00564029"/>
    <w:rsid w:val="005643BD"/>
    <w:rsid w:val="00564D7B"/>
    <w:rsid w:val="0056527D"/>
    <w:rsid w:val="00566728"/>
    <w:rsid w:val="0056786B"/>
    <w:rsid w:val="00570C9B"/>
    <w:rsid w:val="005803E5"/>
    <w:rsid w:val="00584EDB"/>
    <w:rsid w:val="0058723E"/>
    <w:rsid w:val="00596357"/>
    <w:rsid w:val="005A62BD"/>
    <w:rsid w:val="005C131C"/>
    <w:rsid w:val="005C230E"/>
    <w:rsid w:val="005C6A24"/>
    <w:rsid w:val="005D1245"/>
    <w:rsid w:val="005E04CE"/>
    <w:rsid w:val="005E6CC9"/>
    <w:rsid w:val="005F2AC3"/>
    <w:rsid w:val="005F6270"/>
    <w:rsid w:val="00600083"/>
    <w:rsid w:val="00604363"/>
    <w:rsid w:val="006064DE"/>
    <w:rsid w:val="00624DCF"/>
    <w:rsid w:val="0063342B"/>
    <w:rsid w:val="006348D8"/>
    <w:rsid w:val="00644B3F"/>
    <w:rsid w:val="006660E2"/>
    <w:rsid w:val="00670041"/>
    <w:rsid w:val="00670DFA"/>
    <w:rsid w:val="006719BA"/>
    <w:rsid w:val="00671FE2"/>
    <w:rsid w:val="00673B36"/>
    <w:rsid w:val="006768B3"/>
    <w:rsid w:val="00677150"/>
    <w:rsid w:val="00683587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1705B"/>
    <w:rsid w:val="00724DA4"/>
    <w:rsid w:val="00734E7D"/>
    <w:rsid w:val="00735737"/>
    <w:rsid w:val="00735F06"/>
    <w:rsid w:val="00761A1E"/>
    <w:rsid w:val="00763912"/>
    <w:rsid w:val="00770B05"/>
    <w:rsid w:val="00784922"/>
    <w:rsid w:val="00785258"/>
    <w:rsid w:val="00791F02"/>
    <w:rsid w:val="0079324A"/>
    <w:rsid w:val="00794EEE"/>
    <w:rsid w:val="00796D55"/>
    <w:rsid w:val="007A635E"/>
    <w:rsid w:val="007B6AEA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422B5"/>
    <w:rsid w:val="00861625"/>
    <w:rsid w:val="008617B5"/>
    <w:rsid w:val="00863C18"/>
    <w:rsid w:val="0087027E"/>
    <w:rsid w:val="00870828"/>
    <w:rsid w:val="008805F6"/>
    <w:rsid w:val="0088080B"/>
    <w:rsid w:val="0089696F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7E6B"/>
    <w:rsid w:val="00920934"/>
    <w:rsid w:val="009254B7"/>
    <w:rsid w:val="00941FFF"/>
    <w:rsid w:val="0095466F"/>
    <w:rsid w:val="00955691"/>
    <w:rsid w:val="00961157"/>
    <w:rsid w:val="00967031"/>
    <w:rsid w:val="00972085"/>
    <w:rsid w:val="00976E46"/>
    <w:rsid w:val="009A63C7"/>
    <w:rsid w:val="009B4FF5"/>
    <w:rsid w:val="009C0C39"/>
    <w:rsid w:val="009C6304"/>
    <w:rsid w:val="009C7744"/>
    <w:rsid w:val="009D0058"/>
    <w:rsid w:val="009D1805"/>
    <w:rsid w:val="009D57AC"/>
    <w:rsid w:val="00A02545"/>
    <w:rsid w:val="00A02813"/>
    <w:rsid w:val="00A06CF7"/>
    <w:rsid w:val="00A06D89"/>
    <w:rsid w:val="00A11C20"/>
    <w:rsid w:val="00A21073"/>
    <w:rsid w:val="00A2426C"/>
    <w:rsid w:val="00A41120"/>
    <w:rsid w:val="00A45A89"/>
    <w:rsid w:val="00A47F12"/>
    <w:rsid w:val="00A66DE2"/>
    <w:rsid w:val="00A66F06"/>
    <w:rsid w:val="00A70227"/>
    <w:rsid w:val="00A826E2"/>
    <w:rsid w:val="00AA3772"/>
    <w:rsid w:val="00AA5EAD"/>
    <w:rsid w:val="00AB106E"/>
    <w:rsid w:val="00AB2224"/>
    <w:rsid w:val="00AC60FE"/>
    <w:rsid w:val="00AC77AD"/>
    <w:rsid w:val="00AD2A0A"/>
    <w:rsid w:val="00AD3214"/>
    <w:rsid w:val="00AE05D3"/>
    <w:rsid w:val="00AE6D60"/>
    <w:rsid w:val="00B02EB2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744"/>
    <w:rsid w:val="00BB5B10"/>
    <w:rsid w:val="00BC56D6"/>
    <w:rsid w:val="00BD6231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863"/>
    <w:rsid w:val="00CB3C22"/>
    <w:rsid w:val="00CB75FA"/>
    <w:rsid w:val="00CD5181"/>
    <w:rsid w:val="00CD7485"/>
    <w:rsid w:val="00CE535A"/>
    <w:rsid w:val="00D02D55"/>
    <w:rsid w:val="00D03D3E"/>
    <w:rsid w:val="00D22895"/>
    <w:rsid w:val="00D30AFE"/>
    <w:rsid w:val="00D35C80"/>
    <w:rsid w:val="00D4354E"/>
    <w:rsid w:val="00D43F69"/>
    <w:rsid w:val="00D50831"/>
    <w:rsid w:val="00D55609"/>
    <w:rsid w:val="00D67C0E"/>
    <w:rsid w:val="00D73957"/>
    <w:rsid w:val="00D75B0C"/>
    <w:rsid w:val="00D829DE"/>
    <w:rsid w:val="00D86671"/>
    <w:rsid w:val="00D910AA"/>
    <w:rsid w:val="00DC28E6"/>
    <w:rsid w:val="00DC2AFD"/>
    <w:rsid w:val="00DD7A43"/>
    <w:rsid w:val="00DD7BB2"/>
    <w:rsid w:val="00DE1B8E"/>
    <w:rsid w:val="00DE5D78"/>
    <w:rsid w:val="00DF00FA"/>
    <w:rsid w:val="00DF01D4"/>
    <w:rsid w:val="00DF57D8"/>
    <w:rsid w:val="00DF60B0"/>
    <w:rsid w:val="00E10E16"/>
    <w:rsid w:val="00E24C6A"/>
    <w:rsid w:val="00E25811"/>
    <w:rsid w:val="00E32F85"/>
    <w:rsid w:val="00E36FD8"/>
    <w:rsid w:val="00E37380"/>
    <w:rsid w:val="00E37C86"/>
    <w:rsid w:val="00E440B1"/>
    <w:rsid w:val="00E465C4"/>
    <w:rsid w:val="00E63F64"/>
    <w:rsid w:val="00E66FCD"/>
    <w:rsid w:val="00E74623"/>
    <w:rsid w:val="00E86D42"/>
    <w:rsid w:val="00EA1019"/>
    <w:rsid w:val="00EA2D98"/>
    <w:rsid w:val="00EA3B29"/>
    <w:rsid w:val="00EB3AA6"/>
    <w:rsid w:val="00EB4F9F"/>
    <w:rsid w:val="00EB7421"/>
    <w:rsid w:val="00EC5A4D"/>
    <w:rsid w:val="00ED01D6"/>
    <w:rsid w:val="00ED0DEA"/>
    <w:rsid w:val="00ED73C4"/>
    <w:rsid w:val="00EE12E2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53F6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  <w:rsid w:val="00FF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B515F"/>
  <w15:docId w15:val="{08D93889-403A-4E29-B069-DC40017C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05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705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1705B"/>
    <w:pPr>
      <w:keepNext/>
      <w:keepLines/>
      <w:numPr>
        <w:numId w:val="29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05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705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05B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05B"/>
  </w:style>
  <w:style w:type="paragraph" w:styleId="Footer">
    <w:name w:val="footer"/>
    <w:basedOn w:val="Normal"/>
    <w:link w:val="FooterChar"/>
    <w:uiPriority w:val="99"/>
    <w:unhideWhenUsed/>
    <w:rsid w:val="00717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05B"/>
  </w:style>
  <w:style w:type="paragraph" w:styleId="BalloonText">
    <w:name w:val="Balloon Text"/>
    <w:basedOn w:val="Normal"/>
    <w:link w:val="BalloonTextChar"/>
    <w:uiPriority w:val="99"/>
    <w:semiHidden/>
    <w:unhideWhenUsed/>
    <w:rsid w:val="00717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0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1705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1705B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705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17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705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1705B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1705B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7170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1705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05B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71705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71705B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17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EB2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1705B"/>
  </w:style>
  <w:style w:type="table" w:customStyle="1" w:styleId="TableGrid1">
    <w:name w:val="Table Grid1"/>
    <w:basedOn w:val="TableNormal"/>
    <w:next w:val="TableGrid"/>
    <w:uiPriority w:val="59"/>
    <w:rsid w:val="00717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71705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70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28/Lab-Advanced-Function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2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7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6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8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DABA0-50C1-4AA8-8FE5-9EAD98A30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62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Михаела Милева</cp:lastModifiedBy>
  <cp:revision>9</cp:revision>
  <cp:lastPrinted>2015-10-26T22:35:00Z</cp:lastPrinted>
  <dcterms:created xsi:type="dcterms:W3CDTF">2019-05-08T10:12:00Z</dcterms:created>
  <dcterms:modified xsi:type="dcterms:W3CDTF">2019-09-02T10:35:00Z</dcterms:modified>
  <cp:category>programming, education, software engineering, software development</cp:category>
</cp:coreProperties>
</file>