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0909F" w14:textId="77777777" w:rsidR="00B67D59" w:rsidRPr="004B438A" w:rsidRDefault="00AD2A0A" w:rsidP="00BD6231">
      <w:pPr>
        <w:pStyle w:val="Heading1"/>
        <w:jc w:val="center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14:paraId="1BD8F596" w14:textId="180FC37D"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="00917E6B">
          <w:rPr>
            <w:rStyle w:val="Hyperlink"/>
            <w:noProof/>
          </w:rPr>
          <w:t>"JavaScript Advanced"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917E6B">
          <w:rPr>
            <w:rStyle w:val="Hyperlink"/>
          </w:rPr>
          <w:t>https://judge.softuni.bg/Contests/1528/Lab-Advanced-Functions</w:t>
        </w:r>
      </w:hyperlink>
      <w:r w:rsidRPr="004B438A">
        <w:rPr>
          <w:noProof/>
        </w:rPr>
        <w:t>.</w:t>
      </w:r>
    </w:p>
    <w:p w14:paraId="1DC476B6" w14:textId="2480C01F" w:rsidR="00BB32EE" w:rsidRPr="004B438A" w:rsidRDefault="00BB32EE" w:rsidP="00BB32EE">
      <w:pPr>
        <w:pStyle w:val="Heading2"/>
        <w:rPr>
          <w:noProof/>
        </w:rPr>
      </w:pPr>
      <w:r>
        <w:rPr>
          <w:noProof/>
        </w:rPr>
        <w:t>Add</w:t>
      </w:r>
    </w:p>
    <w:p w14:paraId="7C1B56A0" w14:textId="1D8EA303" w:rsidR="00BB32EE" w:rsidRPr="004B438A" w:rsidRDefault="00BB32EE" w:rsidP="00BB32EE">
      <w:pPr>
        <w:rPr>
          <w:noProof/>
        </w:rPr>
      </w:pPr>
      <w:r>
        <w:rPr>
          <w:noProof/>
        </w:rPr>
        <w:t>Write a</w:t>
      </w:r>
      <w:r w:rsidRPr="004B438A">
        <w:rPr>
          <w:noProof/>
        </w:rPr>
        <w:t xml:space="preserve"> program that keeps a </w:t>
      </w:r>
      <w:r>
        <w:rPr>
          <w:noProof/>
        </w:rPr>
        <w:t>number</w:t>
      </w:r>
      <w:r w:rsidRPr="004B438A">
        <w:rPr>
          <w:noProof/>
        </w:rPr>
        <w:t xml:space="preserve"> </w:t>
      </w:r>
      <w:r>
        <w:rPr>
          <w:rStyle w:val="Strong"/>
          <w:noProof/>
        </w:rPr>
        <w:t>inside it</w:t>
      </w:r>
      <w:r w:rsidRPr="004B438A">
        <w:rPr>
          <w:rStyle w:val="Strong"/>
          <w:noProof/>
        </w:rPr>
        <w:t>s context</w:t>
      </w:r>
      <w:r>
        <w:rPr>
          <w:noProof/>
        </w:rPr>
        <w:t xml:space="preserve"> and </w:t>
      </w:r>
      <w:r w:rsidRPr="00BB32EE">
        <w:rPr>
          <w:b/>
          <w:noProof/>
        </w:rPr>
        <w:t>returns</w:t>
      </w:r>
      <w:r>
        <w:rPr>
          <w:noProof/>
        </w:rPr>
        <w:t xml:space="preserve"> new function that </w:t>
      </w:r>
      <w:r w:rsidRPr="00BB32EE">
        <w:rPr>
          <w:rStyle w:val="Strong"/>
        </w:rPr>
        <w:t>adds</w:t>
      </w:r>
      <w:r>
        <w:rPr>
          <w:noProof/>
        </w:rPr>
        <w:t xml:space="preserve"> a </w:t>
      </w:r>
      <w:r w:rsidRPr="00BB32EE">
        <w:rPr>
          <w:rStyle w:val="Strong"/>
        </w:rPr>
        <w:t>given</w:t>
      </w:r>
      <w:r>
        <w:rPr>
          <w:noProof/>
        </w:rPr>
        <w:t xml:space="preserve"> number to the previous one.</w:t>
      </w:r>
    </w:p>
    <w:p w14:paraId="3FD7430B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033CDD8" w14:textId="77777777" w:rsidR="00BB32EE" w:rsidRPr="006064DE" w:rsidRDefault="00BB32EE" w:rsidP="00BB32EE">
      <w:pPr>
        <w:rPr>
          <w:noProof/>
        </w:rPr>
      </w:pPr>
      <w:r>
        <w:rPr>
          <w:noProof/>
        </w:rPr>
        <w:t xml:space="preserve">Check the </w:t>
      </w:r>
      <w:r w:rsidRPr="00BB32EE">
        <w:rPr>
          <w:rStyle w:val="Strong"/>
        </w:rPr>
        <w:t>examples</w:t>
      </w:r>
      <w:r>
        <w:rPr>
          <w:noProof/>
        </w:rPr>
        <w:t xml:space="preserve"> </w:t>
      </w:r>
      <w:r w:rsidRPr="00BB32EE">
        <w:rPr>
          <w:rStyle w:val="Strong"/>
        </w:rPr>
        <w:t>below</w:t>
      </w:r>
      <w:r>
        <w:rPr>
          <w:noProof/>
        </w:rPr>
        <w:t xml:space="preserve"> to see how your code will be executed</w:t>
      </w:r>
    </w:p>
    <w:p w14:paraId="1E6CB0EF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4ACC9604" w14:textId="5E563ED7" w:rsidR="00BB32EE" w:rsidRPr="004B438A" w:rsidRDefault="00BB32EE" w:rsidP="00BB32EE">
      <w:pPr>
        <w:rPr>
          <w:noProof/>
        </w:rPr>
      </w:pPr>
      <w:r>
        <w:rPr>
          <w:noProof/>
        </w:rPr>
        <w:t xml:space="preserve">Your function should </w:t>
      </w:r>
      <w:r w:rsidRPr="00BB32EE">
        <w:rPr>
          <w:rStyle w:val="Strong"/>
        </w:rPr>
        <w:t>return</w:t>
      </w:r>
      <w:r>
        <w:rPr>
          <w:noProof/>
        </w:rPr>
        <w:t xml:space="preserve"> the final result </w:t>
      </w:r>
      <w:r w:rsidRPr="004B438A">
        <w:rPr>
          <w:noProof/>
        </w:rPr>
        <w:t>.</w:t>
      </w:r>
    </w:p>
    <w:p w14:paraId="25A40573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BB32EE" w:rsidRPr="004B438A" w14:paraId="02E4D09D" w14:textId="77777777" w:rsidTr="00684810">
        <w:tc>
          <w:tcPr>
            <w:tcW w:w="4535" w:type="dxa"/>
            <w:shd w:val="clear" w:color="auto" w:fill="D9D9D9" w:themeFill="background1" w:themeFillShade="D9"/>
          </w:tcPr>
          <w:p w14:paraId="2071D922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4AA3A459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B32EE" w:rsidRPr="004B438A" w14:paraId="0AD19119" w14:textId="77777777" w:rsidTr="00684810">
        <w:tc>
          <w:tcPr>
            <w:tcW w:w="4535" w:type="dxa"/>
          </w:tcPr>
          <w:p w14:paraId="6CAFF439" w14:textId="7DF4CFFA" w:rsidR="00BB32EE" w:rsidRDefault="00BB32EE" w:rsidP="00BB32EE">
            <w:pPr>
              <w:pStyle w:val="Code"/>
            </w:pPr>
            <w:r>
              <w:t xml:space="preserve">let add5 = </w:t>
            </w:r>
            <w:r>
              <w:t>solution</w:t>
            </w:r>
            <w:r>
              <w:t>(5);</w:t>
            </w:r>
          </w:p>
          <w:p w14:paraId="35393282" w14:textId="4E0F6E06" w:rsidR="00BB32EE" w:rsidRDefault="00BB32EE" w:rsidP="00BB32EE">
            <w:pPr>
              <w:pStyle w:val="Code"/>
            </w:pPr>
            <w:r>
              <w:t>console.log(add5('a'));</w:t>
            </w:r>
          </w:p>
          <w:p w14:paraId="1262C3F0" w14:textId="43B8183B" w:rsidR="00BB32EE" w:rsidRPr="004B438A" w:rsidRDefault="00BB32EE" w:rsidP="00BB32EE">
            <w:pPr>
              <w:pStyle w:val="Code"/>
            </w:pPr>
            <w:r>
              <w:t>console.log(add5(3));</w:t>
            </w:r>
          </w:p>
        </w:tc>
        <w:tc>
          <w:tcPr>
            <w:tcW w:w="4535" w:type="dxa"/>
          </w:tcPr>
          <w:p w14:paraId="720486F9" w14:textId="77777777" w:rsidR="00BB32EE" w:rsidRDefault="00BB32EE" w:rsidP="00684810">
            <w:pPr>
              <w:pStyle w:val="Code"/>
            </w:pPr>
            <w:r>
              <w:t>7</w:t>
            </w:r>
          </w:p>
          <w:p w14:paraId="72037CA4" w14:textId="627ED86F" w:rsidR="00BB32EE" w:rsidRPr="004B438A" w:rsidRDefault="00BB32EE" w:rsidP="00684810">
            <w:pPr>
              <w:pStyle w:val="Code"/>
            </w:pPr>
            <w:r>
              <w:t>8</w:t>
            </w:r>
          </w:p>
        </w:tc>
      </w:tr>
      <w:tr w:rsidR="00BB32EE" w:rsidRPr="004B438A" w14:paraId="4D0751D2" w14:textId="77777777" w:rsidTr="00684810">
        <w:tc>
          <w:tcPr>
            <w:tcW w:w="4535" w:type="dxa"/>
          </w:tcPr>
          <w:p w14:paraId="17662DB7" w14:textId="17CB6E6E" w:rsidR="00BB32EE" w:rsidRDefault="00BB32EE" w:rsidP="00BB32EE">
            <w:pPr>
              <w:pStyle w:val="Code"/>
            </w:pPr>
            <w:r>
              <w:t xml:space="preserve">let add7 = </w:t>
            </w:r>
            <w:r>
              <w:t>solution</w:t>
            </w:r>
            <w:r>
              <w:t>(7);</w:t>
            </w:r>
          </w:p>
          <w:p w14:paraId="45F48D7D" w14:textId="3D7E3916" w:rsidR="00BB32EE" w:rsidRDefault="00BB32EE" w:rsidP="00BB32EE">
            <w:pPr>
              <w:pStyle w:val="Code"/>
            </w:pPr>
            <w:r>
              <w:t>console.log(add7(2));</w:t>
            </w:r>
          </w:p>
          <w:p w14:paraId="5C855C09" w14:textId="0ACF78A9" w:rsidR="00BB32EE" w:rsidRPr="004B438A" w:rsidRDefault="00BB32EE" w:rsidP="00BB32EE">
            <w:pPr>
              <w:pStyle w:val="Code"/>
            </w:pPr>
            <w:r>
              <w:t>console.log(add7(3));</w:t>
            </w:r>
          </w:p>
        </w:tc>
        <w:tc>
          <w:tcPr>
            <w:tcW w:w="4535" w:type="dxa"/>
          </w:tcPr>
          <w:p w14:paraId="48F4026B" w14:textId="77777777" w:rsidR="00BB32EE" w:rsidRDefault="00BB32EE" w:rsidP="00684810">
            <w:pPr>
              <w:pStyle w:val="Code"/>
            </w:pPr>
            <w:r>
              <w:t>9</w:t>
            </w:r>
          </w:p>
          <w:p w14:paraId="0328BDD5" w14:textId="14BAEA47" w:rsidR="00BB32EE" w:rsidRPr="004B438A" w:rsidRDefault="00BB32EE" w:rsidP="00684810">
            <w:pPr>
              <w:pStyle w:val="Code"/>
            </w:pPr>
            <w:r>
              <w:t>10</w:t>
            </w:r>
          </w:p>
        </w:tc>
      </w:tr>
    </w:tbl>
    <w:p w14:paraId="7B4D7E23" w14:textId="5B8CFFB0"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14:paraId="08398D82" w14:textId="77777777" w:rsidR="007B6AEA" w:rsidRDefault="00E66FCD" w:rsidP="00E66FCD">
      <w:r>
        <w:t xml:space="preserve">Write a higher-order </w:t>
      </w:r>
      <w:r w:rsidR="007B6AEA">
        <w:t>f</w:t>
      </w:r>
      <w:r>
        <w:t xml:space="preserve">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</w:t>
      </w:r>
      <w:r w:rsidRPr="007B6AEA">
        <w:rPr>
          <w:b/>
        </w:rPr>
        <w:t>returns a formatted string</w:t>
      </w:r>
      <w:r>
        <w:t xml:space="preserve"> (a monetary value with currency symbol). </w:t>
      </w:r>
    </w:p>
    <w:p w14:paraId="66ECEE83" w14:textId="60E33A1E" w:rsidR="00E66FCD" w:rsidRDefault="00E66FCD" w:rsidP="00E66FCD">
      <w:r>
        <w:t xml:space="preserve">Your task is to </w:t>
      </w:r>
      <w:r w:rsidRPr="007B6AEA">
        <w:rPr>
          <w:b/>
        </w:rPr>
        <w:t>return another function</w:t>
      </w:r>
      <w:r>
        <w:t xml:space="preserve"> that only </w:t>
      </w:r>
      <w:r w:rsidRPr="007B6AEA">
        <w:rPr>
          <w:b/>
        </w:rPr>
        <w:t>takes one parameter</w:t>
      </w:r>
      <w:r>
        <w:t xml:space="preserve"> and </w:t>
      </w:r>
      <w:r w:rsidRPr="007B6AEA">
        <w:rPr>
          <w:b/>
        </w:rPr>
        <w:t>returns</w:t>
      </w:r>
      <w:r>
        <w:t xml:space="preserve"> the </w:t>
      </w:r>
      <w:r w:rsidRPr="007B6AEA">
        <w:rPr>
          <w:b/>
        </w:rPr>
        <w:t>same formatted string</w:t>
      </w:r>
      <w:r>
        <w:t>.</w:t>
      </w:r>
    </w:p>
    <w:p w14:paraId="2A8703B7" w14:textId="21D28F84" w:rsidR="00E66FCD" w:rsidRDefault="007B6AEA" w:rsidP="00E66FCD"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3C353F90" w14:textId="77777777" w:rsidTr="00E66FCD">
        <w:tc>
          <w:tcPr>
            <w:tcW w:w="10431" w:type="dxa"/>
            <w:shd w:val="clear" w:color="auto" w:fill="D9D9D9" w:themeFill="background1" w:themeFillShade="D9"/>
          </w:tcPr>
          <w:p w14:paraId="18A63B14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14:paraId="2F146B63" w14:textId="77777777" w:rsidTr="00E66FCD">
        <w:tc>
          <w:tcPr>
            <w:tcW w:w="10431" w:type="dxa"/>
          </w:tcPr>
          <w:p w14:paraId="61D45439" w14:textId="77777777"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14:paraId="29AFF18A" w14:textId="77777777"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14:paraId="5DD20503" w14:textId="77777777"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14:paraId="5D1721AD" w14:textId="77777777"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14:paraId="5B73BEAA" w14:textId="77777777"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14:paraId="02667147" w14:textId="77777777"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14:paraId="3D689075" w14:textId="77777777" w:rsidR="00E66FCD" w:rsidRDefault="00E66FCD" w:rsidP="00E66FCD">
      <w:r>
        <w:t>Set the following parameters to fixed values:</w:t>
      </w:r>
    </w:p>
    <w:p w14:paraId="6F7A9AAA" w14:textId="77777777" w:rsidR="00E66FCD" w:rsidRDefault="00E66FCD" w:rsidP="00E66FCD">
      <w:pPr>
        <w:pStyle w:val="Code"/>
        <w:contextualSpacing/>
      </w:pPr>
      <w:r>
        <w:t>separator: ","</w:t>
      </w:r>
    </w:p>
    <w:p w14:paraId="4D8C5482" w14:textId="77777777" w:rsidR="00E66FCD" w:rsidRDefault="00E66FCD" w:rsidP="00E66FCD">
      <w:pPr>
        <w:pStyle w:val="Code"/>
        <w:contextualSpacing/>
      </w:pPr>
      <w:r>
        <w:lastRenderedPageBreak/>
        <w:t>symbol: "$"</w:t>
      </w:r>
    </w:p>
    <w:p w14:paraId="1B92D6AC" w14:textId="77777777" w:rsidR="00E66FCD" w:rsidRDefault="00E66FCD" w:rsidP="00E66FCD">
      <w:pPr>
        <w:pStyle w:val="Code"/>
        <w:contextualSpacing/>
      </w:pPr>
      <w:r>
        <w:t>symbolFirst: true</w:t>
      </w:r>
    </w:p>
    <w:p w14:paraId="6B4236FC" w14:textId="77777777" w:rsidR="00E66FCD" w:rsidRDefault="00E66FCD" w:rsidP="00E66FCD">
      <w:r>
        <w:t xml:space="preserve">The final parameter </w:t>
      </w:r>
      <w:r w:rsidRPr="00BD6231">
        <w:rPr>
          <w:rStyle w:val="CodeChar"/>
          <w:rFonts w:asciiTheme="minorHAnsi" w:hAnsiTheme="minorHAnsi" w:cstheme="minorHAnsi"/>
        </w:rPr>
        <w:t>value</w:t>
      </w:r>
      <w:r>
        <w:t xml:space="preserve"> is the one that the returned function will receive.</w:t>
      </w:r>
    </w:p>
    <w:p w14:paraId="66444BB8" w14:textId="77777777" w:rsidR="00E66FCD" w:rsidRDefault="00E66FCD" w:rsidP="00E66FCD">
      <w:pPr>
        <w:pStyle w:val="Heading3"/>
      </w:pPr>
      <w:r>
        <w:t>Input</w:t>
      </w:r>
    </w:p>
    <w:p w14:paraId="6519BA84" w14:textId="2ED6AC3F" w:rsidR="00E66FCD" w:rsidRDefault="00E66FCD" w:rsidP="00E66FCD">
      <w:r>
        <w:t xml:space="preserve">You will receive a </w:t>
      </w:r>
      <w:r w:rsidRPr="007B6AEA">
        <w:rPr>
          <w:rStyle w:val="CodeChar"/>
          <w:rFonts w:asciiTheme="minorHAnsi" w:hAnsiTheme="minorHAnsi" w:cstheme="minorHAnsi"/>
        </w:rPr>
        <w:t>function</w:t>
      </w:r>
      <w:r>
        <w:t xml:space="preserve"> parameter</w:t>
      </w:r>
    </w:p>
    <w:p w14:paraId="271550A4" w14:textId="77777777" w:rsidR="00E66FCD" w:rsidRDefault="00E66FCD" w:rsidP="00E66FCD">
      <w:pPr>
        <w:pStyle w:val="Heading3"/>
      </w:pPr>
      <w:r>
        <w:t>Output</w:t>
      </w:r>
    </w:p>
    <w:p w14:paraId="77C372A0" w14:textId="69B06319"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 w:rsidR="007B6AEA">
        <w:t xml:space="preserve"> that takes one parameter -</w:t>
      </w:r>
      <w:r>
        <w:t xml:space="preserve"> </w:t>
      </w:r>
      <w:r w:rsidRPr="00BD6231">
        <w:rPr>
          <w:rStyle w:val="CodeChar"/>
          <w:rFonts w:asciiTheme="minorHAnsi" w:hAnsiTheme="minorHAnsi" w:cstheme="minorHAnsi"/>
        </w:rPr>
        <w:t>value</w:t>
      </w:r>
    </w:p>
    <w:p w14:paraId="2011562B" w14:textId="77777777"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6F43E93B" w14:textId="77777777" w:rsidTr="00C06AEE">
        <w:tc>
          <w:tcPr>
            <w:tcW w:w="10431" w:type="dxa"/>
            <w:shd w:val="clear" w:color="auto" w:fill="D9D9D9" w:themeFill="background1" w:themeFillShade="D9"/>
          </w:tcPr>
          <w:p w14:paraId="542374C7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14:paraId="06367A6C" w14:textId="77777777" w:rsidTr="00C06AEE">
        <w:tc>
          <w:tcPr>
            <w:tcW w:w="10431" w:type="dxa"/>
          </w:tcPr>
          <w:p w14:paraId="1B576EB4" w14:textId="77777777"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14:paraId="043EA305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14:paraId="7200B00F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14:paraId="1F6F26F6" w14:textId="77777777"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14:paraId="117ABA8D" w14:textId="77777777" w:rsidR="00BB32EE" w:rsidRPr="004B438A" w:rsidRDefault="00BB32EE" w:rsidP="00BB32EE">
      <w:pPr>
        <w:pStyle w:val="Heading2"/>
        <w:rPr>
          <w:noProof/>
        </w:rPr>
      </w:pPr>
      <w:r>
        <w:rPr>
          <w:noProof/>
        </w:rPr>
        <w:t>Filter Employees</w:t>
      </w:r>
    </w:p>
    <w:p w14:paraId="2C537B15" w14:textId="77777777" w:rsidR="00BB32EE" w:rsidRPr="004B438A" w:rsidRDefault="00BB32EE" w:rsidP="00BB32EE">
      <w:pPr>
        <w:rPr>
          <w:noProof/>
        </w:rPr>
      </w:pPr>
      <w:r>
        <w:rPr>
          <w:noProof/>
        </w:rPr>
        <w:t xml:space="preserve">Write a program that filters the employees of your company. You should  print the result in a specific format. You will receive </w:t>
      </w:r>
      <w:r w:rsidRPr="00125CF3">
        <w:rPr>
          <w:b/>
          <w:noProof/>
        </w:rPr>
        <w:t>2</w:t>
      </w:r>
      <w:r>
        <w:rPr>
          <w:noProof/>
        </w:rPr>
        <w:t xml:space="preserve"> parameters (</w:t>
      </w:r>
      <w:r w:rsidRPr="00125CF3">
        <w:rPr>
          <w:rFonts w:ascii="Consolas" w:hAnsi="Consolas"/>
          <w:b/>
          <w:noProof/>
        </w:rPr>
        <w:t>data</w:t>
      </w:r>
      <w:r>
        <w:rPr>
          <w:noProof/>
        </w:rPr>
        <w:t xml:space="preserve">, </w:t>
      </w:r>
      <w:r w:rsidRPr="00125CF3">
        <w:rPr>
          <w:rFonts w:ascii="Consolas" w:hAnsi="Consolas"/>
          <w:b/>
          <w:noProof/>
        </w:rPr>
        <w:t>criteria</w:t>
      </w:r>
      <w:r>
        <w:rPr>
          <w:noProof/>
        </w:rPr>
        <w:t xml:space="preserve">). You should </w:t>
      </w:r>
      <w:r w:rsidRPr="00125CF3">
        <w:rPr>
          <w:b/>
          <w:noProof/>
        </w:rPr>
        <w:t>parce</w:t>
      </w:r>
      <w:r>
        <w:rPr>
          <w:noProof/>
        </w:rPr>
        <w:t xml:space="preserve"> the input, find all employees that fullfil the citeria and print them.</w:t>
      </w:r>
    </w:p>
    <w:p w14:paraId="19A58F86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7F7FD8AC" w14:textId="77777777" w:rsidR="00BB32EE" w:rsidRPr="0071705B" w:rsidRDefault="00BB32EE" w:rsidP="00BB32EE">
      <w:pPr>
        <w:rPr>
          <w:noProof/>
          <w:lang w:val="bg-BG"/>
        </w:rPr>
      </w:pPr>
      <w:r w:rsidRPr="004B438A">
        <w:rPr>
          <w:noProof/>
        </w:rPr>
        <w:t xml:space="preserve">You will receive </w:t>
      </w:r>
      <w:r>
        <w:rPr>
          <w:noProof/>
        </w:rPr>
        <w:t xml:space="preserve">a </w:t>
      </w:r>
      <w:r w:rsidRPr="00125CF3">
        <w:rPr>
          <w:b/>
          <w:noProof/>
        </w:rPr>
        <w:t>string</w:t>
      </w:r>
      <w:r>
        <w:rPr>
          <w:noProof/>
        </w:rPr>
        <w:t xml:space="preserve"> with all the employees, and a </w:t>
      </w:r>
      <w:r w:rsidRPr="00125CF3">
        <w:rPr>
          <w:rFonts w:ascii="Consolas" w:hAnsi="Consolas"/>
          <w:b/>
          <w:noProof/>
        </w:rPr>
        <w:t>criteria</w:t>
      </w:r>
      <w:r>
        <w:rPr>
          <w:noProof/>
        </w:rPr>
        <w:t xml:space="preserve"> by witch you should sort the employees. If the criteria is </w:t>
      </w:r>
      <w:r w:rsidRPr="00125CF3">
        <w:rPr>
          <w:rFonts w:ascii="Consolas" w:hAnsi="Consolas"/>
          <w:b/>
          <w:noProof/>
        </w:rPr>
        <w:t>"all"</w:t>
      </w:r>
      <w:r>
        <w:rPr>
          <w:noProof/>
        </w:rPr>
        <w:t xml:space="preserve"> print all the employees in the given format.</w:t>
      </w:r>
    </w:p>
    <w:p w14:paraId="66A84C3F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1820033" w14:textId="77777777" w:rsidR="00BB32EE" w:rsidRDefault="00BB32EE" w:rsidP="00BB32EE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</w:t>
      </w:r>
    </w:p>
    <w:p w14:paraId="534E9345" w14:textId="77777777" w:rsidR="00BB32EE" w:rsidRPr="004B438A" w:rsidRDefault="00BB32EE" w:rsidP="00BB32EE">
      <w:pPr>
        <w:rPr>
          <w:noProof/>
        </w:rPr>
      </w:pPr>
      <w:r>
        <w:rPr>
          <w:noProof/>
        </w:rPr>
        <w:t>For more information check the examples.</w:t>
      </w:r>
    </w:p>
    <w:p w14:paraId="0874A9BE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BB32EE" w:rsidRPr="004B438A" w14:paraId="3C4C0377" w14:textId="77777777" w:rsidTr="00684810">
        <w:tc>
          <w:tcPr>
            <w:tcW w:w="4535" w:type="dxa"/>
            <w:shd w:val="clear" w:color="auto" w:fill="D9D9D9" w:themeFill="background1" w:themeFillShade="D9"/>
          </w:tcPr>
          <w:p w14:paraId="7EA0922C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1148C01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B32EE" w:rsidRPr="004B438A" w14:paraId="47F6E089" w14:textId="77777777" w:rsidTr="00684810">
        <w:tc>
          <w:tcPr>
            <w:tcW w:w="4535" w:type="dxa"/>
          </w:tcPr>
          <w:p w14:paraId="4B2DC4DF" w14:textId="77777777" w:rsidR="00BB32EE" w:rsidRDefault="00BB32EE" w:rsidP="00684810">
            <w:pPr>
              <w:pStyle w:val="Code"/>
            </w:pPr>
            <w:r>
              <w:t>`[{</w:t>
            </w:r>
          </w:p>
          <w:p w14:paraId="35E67448" w14:textId="77777777" w:rsidR="00BB32EE" w:rsidRDefault="00BB32EE" w:rsidP="00684810">
            <w:pPr>
              <w:pStyle w:val="Code"/>
            </w:pPr>
            <w:r>
              <w:t xml:space="preserve">    "id": "1",</w:t>
            </w:r>
          </w:p>
          <w:p w14:paraId="6507BCC1" w14:textId="77777777" w:rsidR="00BB32EE" w:rsidRDefault="00BB32EE" w:rsidP="00684810">
            <w:pPr>
              <w:pStyle w:val="Code"/>
            </w:pPr>
            <w:r>
              <w:t xml:space="preserve">    "first_name": "Ardine",</w:t>
            </w:r>
          </w:p>
          <w:p w14:paraId="74E126B4" w14:textId="77777777" w:rsidR="00BB32EE" w:rsidRDefault="00BB32EE" w:rsidP="00684810">
            <w:pPr>
              <w:pStyle w:val="Code"/>
            </w:pPr>
            <w:r>
              <w:t xml:space="preserve">    "last_name": "Bassam",</w:t>
            </w:r>
          </w:p>
          <w:p w14:paraId="7C96CB7C" w14:textId="77777777" w:rsidR="00BB32EE" w:rsidRDefault="00BB32EE" w:rsidP="00684810">
            <w:pPr>
              <w:pStyle w:val="Code"/>
            </w:pPr>
            <w:r>
              <w:t xml:space="preserve">    "email": "abassam0@cnn.com",</w:t>
            </w:r>
          </w:p>
          <w:p w14:paraId="40095D3E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gender</w:t>
            </w:r>
            <w:r>
              <w:t>": "</w:t>
            </w:r>
            <w:r w:rsidRPr="00560465">
              <w:rPr>
                <w:color w:val="215868" w:themeColor="accent5" w:themeShade="80"/>
              </w:rPr>
              <w:t>Female</w:t>
            </w:r>
            <w:r>
              <w:t>"</w:t>
            </w:r>
          </w:p>
          <w:p w14:paraId="424ADD7A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4D1F75E0" w14:textId="77777777" w:rsidR="00BB32EE" w:rsidRDefault="00BB32EE" w:rsidP="00684810">
            <w:pPr>
              <w:pStyle w:val="Code"/>
            </w:pPr>
            <w:r>
              <w:t xml:space="preserve">    "id": "2",</w:t>
            </w:r>
          </w:p>
          <w:p w14:paraId="4AF9E313" w14:textId="77777777" w:rsidR="00BB32EE" w:rsidRDefault="00BB32EE" w:rsidP="00684810">
            <w:pPr>
              <w:pStyle w:val="Code"/>
            </w:pPr>
            <w:r>
              <w:lastRenderedPageBreak/>
              <w:t xml:space="preserve">    "first_name": "Kizzee",</w:t>
            </w:r>
          </w:p>
          <w:p w14:paraId="6F891B6D" w14:textId="77777777" w:rsidR="00BB32EE" w:rsidRDefault="00BB32EE" w:rsidP="00684810">
            <w:pPr>
              <w:pStyle w:val="Code"/>
            </w:pPr>
            <w:r>
              <w:t xml:space="preserve">    "last_name": "Jost",</w:t>
            </w:r>
          </w:p>
          <w:p w14:paraId="79EE2865" w14:textId="77777777" w:rsidR="00BB32EE" w:rsidRDefault="00BB32EE" w:rsidP="00684810">
            <w:pPr>
              <w:pStyle w:val="Code"/>
            </w:pPr>
            <w:r>
              <w:t xml:space="preserve">    "email": "kjost1@forbes.com",</w:t>
            </w:r>
          </w:p>
          <w:p w14:paraId="40909803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gender</w:t>
            </w:r>
            <w:r>
              <w:t>": "</w:t>
            </w:r>
            <w:r w:rsidRPr="00560465">
              <w:rPr>
                <w:color w:val="215868" w:themeColor="accent5" w:themeShade="80"/>
              </w:rPr>
              <w:t>Female</w:t>
            </w:r>
            <w:r>
              <w:t>"</w:t>
            </w:r>
          </w:p>
          <w:p w14:paraId="06248588" w14:textId="77777777" w:rsidR="00BB32EE" w:rsidRDefault="00BB32EE" w:rsidP="00684810">
            <w:pPr>
              <w:pStyle w:val="Code"/>
            </w:pPr>
            <w:r>
              <w:t xml:space="preserve">  },  </w:t>
            </w:r>
          </w:p>
          <w:p w14:paraId="42236F19" w14:textId="77777777" w:rsidR="00BB32EE" w:rsidRDefault="00BB32EE" w:rsidP="00684810">
            <w:pPr>
              <w:pStyle w:val="Code"/>
            </w:pPr>
            <w:r>
              <w:t>{</w:t>
            </w:r>
          </w:p>
          <w:p w14:paraId="6469F0DD" w14:textId="77777777" w:rsidR="00BB32EE" w:rsidRDefault="00BB32EE" w:rsidP="00684810">
            <w:pPr>
              <w:pStyle w:val="Code"/>
            </w:pPr>
            <w:r>
              <w:t xml:space="preserve">    "id": "3",</w:t>
            </w:r>
          </w:p>
          <w:p w14:paraId="4F4A45DF" w14:textId="77777777" w:rsidR="00BB32EE" w:rsidRDefault="00BB32EE" w:rsidP="00684810">
            <w:pPr>
              <w:pStyle w:val="Code"/>
            </w:pPr>
            <w:r>
              <w:t xml:space="preserve">    "first_name": "Evanne",</w:t>
            </w:r>
          </w:p>
          <w:p w14:paraId="6F6751F4" w14:textId="77777777" w:rsidR="00BB32EE" w:rsidRDefault="00BB32EE" w:rsidP="00684810">
            <w:pPr>
              <w:pStyle w:val="Code"/>
            </w:pPr>
            <w:r>
              <w:t xml:space="preserve">    "last_name": "Maldin",</w:t>
            </w:r>
          </w:p>
          <w:p w14:paraId="69BFE497" w14:textId="77777777" w:rsidR="00BB32EE" w:rsidRDefault="00BB32EE" w:rsidP="00684810">
            <w:pPr>
              <w:pStyle w:val="Code"/>
            </w:pPr>
            <w:r>
              <w:t xml:space="preserve">    "email": "emaldin2@hostgator.com",</w:t>
            </w:r>
          </w:p>
          <w:p w14:paraId="01B164E1" w14:textId="77777777" w:rsidR="00BB32EE" w:rsidRDefault="00BB32EE" w:rsidP="00684810">
            <w:pPr>
              <w:pStyle w:val="Code"/>
            </w:pPr>
            <w:r>
              <w:t xml:space="preserve">    "gender": "Male"</w:t>
            </w:r>
          </w:p>
          <w:p w14:paraId="0D77AE0F" w14:textId="77777777" w:rsidR="00BB32EE" w:rsidRDefault="00BB32EE" w:rsidP="00684810">
            <w:pPr>
              <w:pStyle w:val="Code"/>
            </w:pPr>
            <w:r>
              <w:t xml:space="preserve">  }]`, </w:t>
            </w:r>
          </w:p>
          <w:p w14:paraId="435D3045" w14:textId="77777777" w:rsidR="00BB32EE" w:rsidRPr="0011491C" w:rsidRDefault="00BB32EE" w:rsidP="00684810">
            <w:pPr>
              <w:pStyle w:val="Code"/>
            </w:pPr>
            <w:r>
              <w:t>'</w:t>
            </w:r>
            <w:r w:rsidRPr="00560465">
              <w:rPr>
                <w:color w:val="FF0000"/>
              </w:rPr>
              <w:t>gender</w:t>
            </w:r>
            <w:r>
              <w:rPr>
                <w:color w:val="FF0000"/>
              </w:rPr>
              <w:t>-</w:t>
            </w:r>
            <w:r w:rsidRPr="00AF09BE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6911A819" w14:textId="77777777" w:rsidR="00BB32EE" w:rsidRDefault="00BB32EE" w:rsidP="00684810">
            <w:pPr>
              <w:pStyle w:val="Code"/>
            </w:pPr>
            <w:r>
              <w:lastRenderedPageBreak/>
              <w:t>0. Ardine Bassam - abassam0@cnn.com</w:t>
            </w:r>
          </w:p>
          <w:p w14:paraId="656AA989" w14:textId="77777777" w:rsidR="00BB32EE" w:rsidRPr="0011491C" w:rsidRDefault="00BB32EE" w:rsidP="00684810">
            <w:pPr>
              <w:pStyle w:val="Code"/>
            </w:pPr>
            <w:r>
              <w:t>1. Kizzee Jost - kjost1@forbes.com</w:t>
            </w:r>
          </w:p>
        </w:tc>
      </w:tr>
      <w:tr w:rsidR="00BB32EE" w:rsidRPr="00AA5EAD" w14:paraId="3548B03F" w14:textId="77777777" w:rsidTr="00684810">
        <w:tc>
          <w:tcPr>
            <w:tcW w:w="4535" w:type="dxa"/>
          </w:tcPr>
          <w:p w14:paraId="6510B398" w14:textId="77777777" w:rsidR="00BB32EE" w:rsidRDefault="00BB32EE" w:rsidP="00684810">
            <w:pPr>
              <w:pStyle w:val="Code"/>
            </w:pPr>
            <w:r>
              <w:t>`[{</w:t>
            </w:r>
          </w:p>
          <w:p w14:paraId="4CC6C787" w14:textId="77777777" w:rsidR="00BB32EE" w:rsidRDefault="00BB32EE" w:rsidP="00684810">
            <w:pPr>
              <w:pStyle w:val="Code"/>
            </w:pPr>
            <w:r>
              <w:t xml:space="preserve">    "id": "1",</w:t>
            </w:r>
          </w:p>
          <w:p w14:paraId="00E162CF" w14:textId="77777777" w:rsidR="00BB32EE" w:rsidRDefault="00BB32EE" w:rsidP="00684810">
            <w:pPr>
              <w:pStyle w:val="Code"/>
            </w:pPr>
            <w:r>
              <w:t xml:space="preserve">    "first_name": "Kaylee",</w:t>
            </w:r>
          </w:p>
          <w:p w14:paraId="61984DBA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last_name</w:t>
            </w:r>
            <w:r>
              <w:t>": "</w:t>
            </w:r>
            <w:r w:rsidRPr="00560465">
              <w:rPr>
                <w:color w:val="215868" w:themeColor="accent5" w:themeShade="80"/>
              </w:rPr>
              <w:t>Johnson</w:t>
            </w:r>
            <w:r>
              <w:t>",</w:t>
            </w:r>
          </w:p>
          <w:p w14:paraId="2AEAD10F" w14:textId="77777777" w:rsidR="00BB32EE" w:rsidRDefault="00BB32EE" w:rsidP="00684810">
            <w:pPr>
              <w:pStyle w:val="Code"/>
            </w:pPr>
            <w:r>
              <w:t xml:space="preserve">    "email": "k0@cnn.com",</w:t>
            </w:r>
          </w:p>
          <w:p w14:paraId="0D62EE64" w14:textId="77777777" w:rsidR="00BB32EE" w:rsidRDefault="00BB32EE" w:rsidP="00684810">
            <w:pPr>
              <w:pStyle w:val="Code"/>
            </w:pPr>
            <w:r>
              <w:t xml:space="preserve">    "gender": "Female"</w:t>
            </w:r>
          </w:p>
          <w:p w14:paraId="27601FD0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2DB12BDB" w14:textId="77777777" w:rsidR="00BB32EE" w:rsidRDefault="00BB32EE" w:rsidP="00684810">
            <w:pPr>
              <w:pStyle w:val="Code"/>
            </w:pPr>
            <w:r>
              <w:t xml:space="preserve">    "id": "2",</w:t>
            </w:r>
          </w:p>
          <w:p w14:paraId="00EC3A5E" w14:textId="77777777" w:rsidR="00BB32EE" w:rsidRDefault="00BB32EE" w:rsidP="00684810">
            <w:pPr>
              <w:pStyle w:val="Code"/>
            </w:pPr>
            <w:r>
              <w:t xml:space="preserve">    "first_name": "Kizzee",</w:t>
            </w:r>
          </w:p>
          <w:p w14:paraId="0187D868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last_name</w:t>
            </w:r>
            <w:r>
              <w:t>": "</w:t>
            </w:r>
            <w:r w:rsidRPr="00560465">
              <w:rPr>
                <w:color w:val="215868" w:themeColor="accent5" w:themeShade="80"/>
              </w:rPr>
              <w:t>Johnson</w:t>
            </w:r>
            <w:r>
              <w:t>",</w:t>
            </w:r>
          </w:p>
          <w:p w14:paraId="5385C05C" w14:textId="77777777" w:rsidR="00BB32EE" w:rsidRDefault="00BB32EE" w:rsidP="00684810">
            <w:pPr>
              <w:pStyle w:val="Code"/>
            </w:pPr>
            <w:r>
              <w:t xml:space="preserve">    "email": "kjost1@forbes.com",</w:t>
            </w:r>
          </w:p>
          <w:p w14:paraId="4D315FB3" w14:textId="77777777" w:rsidR="00BB32EE" w:rsidRDefault="00BB32EE" w:rsidP="00684810">
            <w:pPr>
              <w:pStyle w:val="Code"/>
            </w:pPr>
            <w:r>
              <w:t xml:space="preserve">    "gender": "Female"</w:t>
            </w:r>
          </w:p>
          <w:p w14:paraId="7A313230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4C5F4550" w14:textId="77777777" w:rsidR="00BB32EE" w:rsidRDefault="00BB32EE" w:rsidP="00684810">
            <w:pPr>
              <w:pStyle w:val="Code"/>
            </w:pPr>
            <w:r>
              <w:t xml:space="preserve">    "id": "3",</w:t>
            </w:r>
          </w:p>
          <w:p w14:paraId="7DF2DADC" w14:textId="77777777" w:rsidR="00BB32EE" w:rsidRDefault="00BB32EE" w:rsidP="00684810">
            <w:pPr>
              <w:pStyle w:val="Code"/>
            </w:pPr>
            <w:r>
              <w:t xml:space="preserve">    "first_name": "Evanne",</w:t>
            </w:r>
          </w:p>
          <w:p w14:paraId="68C33117" w14:textId="77777777" w:rsidR="00BB32EE" w:rsidRDefault="00BB32EE" w:rsidP="00684810">
            <w:pPr>
              <w:pStyle w:val="Code"/>
            </w:pPr>
            <w:r>
              <w:t xml:space="preserve">    "last_name": "Maldin",</w:t>
            </w:r>
          </w:p>
          <w:p w14:paraId="233F3346" w14:textId="77777777" w:rsidR="00BB32EE" w:rsidRDefault="00BB32EE" w:rsidP="00684810">
            <w:pPr>
              <w:pStyle w:val="Code"/>
            </w:pPr>
            <w:r>
              <w:t xml:space="preserve">    "email": "emaldin2@hostgator.com",</w:t>
            </w:r>
          </w:p>
          <w:p w14:paraId="4A9EB7D5" w14:textId="77777777" w:rsidR="00BB32EE" w:rsidRDefault="00BB32EE" w:rsidP="00684810">
            <w:pPr>
              <w:pStyle w:val="Code"/>
            </w:pPr>
            <w:r>
              <w:t xml:space="preserve">    "gender": "Male"</w:t>
            </w:r>
          </w:p>
          <w:p w14:paraId="45FF3115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6A0AD023" w14:textId="77777777" w:rsidR="00BB32EE" w:rsidRDefault="00BB32EE" w:rsidP="00684810">
            <w:pPr>
              <w:pStyle w:val="Code"/>
            </w:pPr>
            <w:r>
              <w:t xml:space="preserve">    "id": "4",</w:t>
            </w:r>
          </w:p>
          <w:p w14:paraId="3BDFC2EE" w14:textId="77777777" w:rsidR="00BB32EE" w:rsidRDefault="00BB32EE" w:rsidP="00684810">
            <w:pPr>
              <w:pStyle w:val="Code"/>
            </w:pPr>
            <w:r>
              <w:t xml:space="preserve">    "first_name": "Evanne",</w:t>
            </w:r>
          </w:p>
          <w:p w14:paraId="1245F3BD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last_name</w:t>
            </w:r>
            <w:r>
              <w:t>": "</w:t>
            </w:r>
            <w:r w:rsidRPr="00560465">
              <w:rPr>
                <w:color w:val="215868" w:themeColor="accent5" w:themeShade="80"/>
              </w:rPr>
              <w:t>Johnson</w:t>
            </w:r>
            <w:r>
              <w:t>",</w:t>
            </w:r>
          </w:p>
          <w:p w14:paraId="20A453E2" w14:textId="77777777" w:rsidR="00BB32EE" w:rsidRDefault="00BB32EE" w:rsidP="00684810">
            <w:pPr>
              <w:pStyle w:val="Code"/>
            </w:pPr>
            <w:r>
              <w:t xml:space="preserve">    "email": "ev2@hostgator.com",</w:t>
            </w:r>
          </w:p>
          <w:p w14:paraId="5B32BDBF" w14:textId="77777777" w:rsidR="00BB32EE" w:rsidRDefault="00BB32EE" w:rsidP="00684810">
            <w:pPr>
              <w:pStyle w:val="Code"/>
            </w:pPr>
            <w:r>
              <w:lastRenderedPageBreak/>
              <w:t xml:space="preserve">    "gender": "Male"</w:t>
            </w:r>
          </w:p>
          <w:p w14:paraId="44A62E84" w14:textId="77777777" w:rsidR="00BB32EE" w:rsidRDefault="00BB32EE" w:rsidP="00684810">
            <w:pPr>
              <w:pStyle w:val="Code"/>
            </w:pPr>
            <w:r>
              <w:t xml:space="preserve">  }]`,</w:t>
            </w:r>
          </w:p>
          <w:p w14:paraId="36534789" w14:textId="77777777" w:rsidR="00BB32EE" w:rsidRPr="0011491C" w:rsidRDefault="00BB32EE" w:rsidP="00684810">
            <w:pPr>
              <w:pStyle w:val="Code"/>
            </w:pPr>
            <w:r>
              <w:t xml:space="preserve"> </w:t>
            </w:r>
            <w:r w:rsidRPr="00560465">
              <w:rPr>
                <w:color w:val="FF0000"/>
              </w:rPr>
              <w:t>'last_name</w:t>
            </w:r>
            <w:r>
              <w:rPr>
                <w:color w:val="FF0000"/>
              </w:rPr>
              <w:t>-</w:t>
            </w:r>
            <w:r w:rsidRPr="00AF09BE">
              <w:rPr>
                <w:color w:val="215868" w:themeColor="accent5" w:themeShade="80"/>
              </w:rPr>
              <w:t>Johnson'</w:t>
            </w:r>
          </w:p>
          <w:p w14:paraId="33EC147C" w14:textId="77777777" w:rsidR="00BB32EE" w:rsidRPr="0011491C" w:rsidRDefault="00BB32EE" w:rsidP="00684810">
            <w:pPr>
              <w:pStyle w:val="Code"/>
            </w:pPr>
          </w:p>
        </w:tc>
        <w:tc>
          <w:tcPr>
            <w:tcW w:w="4535" w:type="dxa"/>
          </w:tcPr>
          <w:p w14:paraId="02DA97FE" w14:textId="77777777" w:rsidR="00BB32EE" w:rsidRPr="00560465" w:rsidRDefault="00BB32EE" w:rsidP="00684810">
            <w:pPr>
              <w:pStyle w:val="Code"/>
              <w:rPr>
                <w:lang w:val="de-DE"/>
              </w:rPr>
            </w:pPr>
            <w:r w:rsidRPr="00560465">
              <w:rPr>
                <w:lang w:val="de-DE"/>
              </w:rPr>
              <w:lastRenderedPageBreak/>
              <w:t>0. Kaylee Johnson - k0@cnn.com</w:t>
            </w:r>
          </w:p>
          <w:p w14:paraId="17058E91" w14:textId="77777777" w:rsidR="00BB32EE" w:rsidRPr="00560465" w:rsidRDefault="00BB32EE" w:rsidP="00684810">
            <w:pPr>
              <w:pStyle w:val="Code"/>
              <w:rPr>
                <w:lang w:val="de-DE"/>
              </w:rPr>
            </w:pPr>
            <w:r w:rsidRPr="00560465">
              <w:rPr>
                <w:lang w:val="de-DE"/>
              </w:rPr>
              <w:t>1. Kizzee Johnson - kjost1@forbes.com</w:t>
            </w:r>
          </w:p>
          <w:p w14:paraId="4B3B195C" w14:textId="77777777" w:rsidR="00BB32EE" w:rsidRPr="007B6AEA" w:rsidRDefault="00BB32EE" w:rsidP="00684810">
            <w:pPr>
              <w:pStyle w:val="Code"/>
              <w:rPr>
                <w:lang w:val="de-DE"/>
              </w:rPr>
            </w:pPr>
            <w:r w:rsidRPr="00560465">
              <w:rPr>
                <w:lang w:val="de-DE"/>
              </w:rPr>
              <w:t>2. Evanne Johnson - ev2@hostgator.com</w:t>
            </w:r>
          </w:p>
        </w:tc>
      </w:tr>
    </w:tbl>
    <w:p w14:paraId="7303268C" w14:textId="4BEBB1D0" w:rsidR="004B438A" w:rsidRPr="004B438A" w:rsidRDefault="004B438A" w:rsidP="004B438A">
      <w:pPr>
        <w:pStyle w:val="Heading2"/>
        <w:rPr>
          <w:noProof/>
        </w:rPr>
      </w:pPr>
      <w:bookmarkStart w:id="0" w:name="_GoBack"/>
      <w:bookmarkEnd w:id="0"/>
      <w:r w:rsidRPr="004B438A">
        <w:rPr>
          <w:noProof/>
        </w:rPr>
        <w:t>Command Processor</w:t>
      </w:r>
    </w:p>
    <w:p w14:paraId="5AEAB43B" w14:textId="67C5C0AA" w:rsidR="004B438A" w:rsidRPr="004B438A" w:rsidRDefault="007B6AEA" w:rsidP="004B438A">
      <w:pPr>
        <w:rPr>
          <w:noProof/>
        </w:rPr>
      </w:pPr>
      <w:r>
        <w:rPr>
          <w:noProof/>
        </w:rPr>
        <w:t>Write a</w:t>
      </w:r>
      <w:r w:rsidR="004B438A" w:rsidRPr="004B438A">
        <w:rPr>
          <w:noProof/>
        </w:rPr>
        <w:t xml:space="preserve"> program that keeps a string </w:t>
      </w:r>
      <w:r>
        <w:rPr>
          <w:rStyle w:val="Strong"/>
          <w:noProof/>
        </w:rPr>
        <w:t>inside it</w:t>
      </w:r>
      <w:r w:rsidR="004B438A" w:rsidRPr="004B438A">
        <w:rPr>
          <w:rStyle w:val="Strong"/>
          <w:noProof/>
        </w:rPr>
        <w:t>s context</w:t>
      </w:r>
      <w:r w:rsidR="004B438A" w:rsidRPr="004B438A">
        <w:rPr>
          <w:noProof/>
        </w:rPr>
        <w:t xml:space="preserve"> and can execute different </w:t>
      </w:r>
      <w:r w:rsidR="004B438A" w:rsidRPr="004B438A">
        <w:rPr>
          <w:rStyle w:val="Strong"/>
          <w:noProof/>
        </w:rPr>
        <w:t>commands</w:t>
      </w:r>
      <w:r w:rsidR="004B438A" w:rsidRPr="004B438A">
        <w:rPr>
          <w:noProof/>
        </w:rPr>
        <w:t xml:space="preserve"> that modify or </w:t>
      </w:r>
      <w:r>
        <w:rPr>
          <w:noProof/>
        </w:rPr>
        <w:t>print</w:t>
      </w:r>
      <w:r w:rsidR="004B438A" w:rsidRPr="004B438A">
        <w:rPr>
          <w:noProof/>
        </w:rPr>
        <w:t xml:space="preserve"> the string on the console.</w:t>
      </w:r>
    </w:p>
    <w:p w14:paraId="79112082" w14:textId="6278735D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</w:t>
      </w:r>
      <w:r w:rsidR="007B6AEA">
        <w:rPr>
          <w:rStyle w:val="CodeChar"/>
        </w:rPr>
        <w:t>ing</w:t>
      </w:r>
      <w:r w:rsidRPr="004B438A">
        <w:rPr>
          <w:rStyle w:val="CodeChar"/>
        </w:rPr>
        <w:t>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noProof/>
        </w:rPr>
        <w:t>append the given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str</w:t>
      </w:r>
      <w:r w:rsidR="007B6AEA">
        <w:rPr>
          <w:rStyle w:val="Strong"/>
          <w:noProof/>
        </w:rPr>
        <w:t>ing</w:t>
      </w:r>
      <w:r w:rsidR="007B6AEA">
        <w:rPr>
          <w:noProof/>
        </w:rPr>
        <w:t xml:space="preserve"> at</w:t>
      </w:r>
      <w:r w:rsidRPr="004B438A">
        <w:rPr>
          <w:noProof/>
        </w:rPr>
        <w:t xml:space="preserve"> the end of the internal string</w:t>
      </w:r>
    </w:p>
    <w:p w14:paraId="21191CB4" w14:textId="53CF2444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5B6EFA6F" w14:textId="0E68A3B9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="007B6AEA">
        <w:rPr>
          <w:noProof/>
        </w:rPr>
        <w:t xml:space="preserve"> </w:t>
      </w:r>
      <w:r w:rsidR="00BD6231">
        <w:rPr>
          <w:noProof/>
        </w:rPr>
        <w:t xml:space="preserve">-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4B8A5462" w14:textId="7F61F087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rStyle w:val="Strong"/>
          <w:noProof/>
        </w:rPr>
        <w:t>print</w:t>
      </w:r>
      <w:r w:rsidR="007B6AEA">
        <w:rPr>
          <w:noProof/>
        </w:rPr>
        <w:t xml:space="preserve"> the stored string on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console</w:t>
      </w:r>
    </w:p>
    <w:p w14:paraId="14D40833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254B42C7" w14:textId="3E3C6741" w:rsidR="004B438A" w:rsidRPr="006064DE" w:rsidRDefault="006064DE" w:rsidP="004B438A">
      <w:pPr>
        <w:rPr>
          <w:noProof/>
        </w:rPr>
      </w:pPr>
      <w:r>
        <w:rPr>
          <w:noProof/>
        </w:rPr>
        <w:t>Check the examples below to see how your code will be executed</w:t>
      </w:r>
    </w:p>
    <w:p w14:paraId="534D934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216D89D" w14:textId="040659F8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BD6231">
        <w:rPr>
          <w:rStyle w:val="CodeChar"/>
          <w:rFonts w:asciiTheme="minorHAnsi" w:hAnsiTheme="minorHAnsi" w:cstheme="minorHAnsi"/>
        </w:rPr>
        <w:t>print</w:t>
      </w:r>
      <w:r w:rsidRPr="004B438A">
        <w:rPr>
          <w:noProof/>
        </w:rPr>
        <w:t xml:space="preserve">, </w:t>
      </w:r>
      <w:r w:rsidR="00A11C20">
        <w:rPr>
          <w:noProof/>
        </w:rPr>
        <w:t xml:space="preserve">the </w:t>
      </w:r>
      <w:r w:rsidRPr="004B438A">
        <w:rPr>
          <w:noProof/>
        </w:rPr>
        <w:t xml:space="preserve">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</w:t>
      </w:r>
    </w:p>
    <w:p w14:paraId="2180DB2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14:paraId="4AB1DE0F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6763172A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F7C9D78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14:paraId="65602CC4" w14:textId="77777777" w:rsidTr="006768B3">
        <w:tc>
          <w:tcPr>
            <w:tcW w:w="4535" w:type="dxa"/>
          </w:tcPr>
          <w:p w14:paraId="72E558FA" w14:textId="0025C546" w:rsidR="002163D9" w:rsidRDefault="002163D9" w:rsidP="00F742DD">
            <w:pPr>
              <w:pStyle w:val="Code"/>
            </w:pPr>
            <w:r>
              <w:t>let firstZeroTest = solution();</w:t>
            </w:r>
          </w:p>
          <w:p w14:paraId="440DD1A4" w14:textId="613057CB" w:rsidR="002163D9" w:rsidRDefault="002163D9" w:rsidP="00F742DD">
            <w:pPr>
              <w:pStyle w:val="Code"/>
            </w:pPr>
          </w:p>
          <w:p w14:paraId="16A4FF75" w14:textId="65F9392C" w:rsidR="002163D9" w:rsidRDefault="002163D9" w:rsidP="00F742DD">
            <w:pPr>
              <w:pStyle w:val="Code"/>
            </w:pPr>
            <w:r>
              <w:t>firstZeroTest.append('hello');</w:t>
            </w:r>
          </w:p>
          <w:p w14:paraId="251349BE" w14:textId="413170AB" w:rsidR="002163D9" w:rsidRDefault="002163D9" w:rsidP="00F742DD">
            <w:pPr>
              <w:pStyle w:val="Code"/>
            </w:pPr>
            <w:r>
              <w:t>firstZeroTest.append('again');</w:t>
            </w:r>
          </w:p>
          <w:p w14:paraId="20BC2491" w14:textId="6D791FBB" w:rsidR="002163D9" w:rsidRDefault="002163D9" w:rsidP="00F742DD">
            <w:pPr>
              <w:pStyle w:val="Code"/>
            </w:pPr>
            <w:r>
              <w:t>firstZeroTest.removeStart(3);</w:t>
            </w:r>
          </w:p>
          <w:p w14:paraId="17D3173D" w14:textId="095A94C3" w:rsidR="004B438A" w:rsidRPr="004B438A" w:rsidRDefault="002163D9" w:rsidP="00F742DD">
            <w:pPr>
              <w:pStyle w:val="Code"/>
            </w:pPr>
            <w:r>
              <w:t>firstZeroTest.removeEnd(4);</w:t>
            </w:r>
          </w:p>
        </w:tc>
        <w:tc>
          <w:tcPr>
            <w:tcW w:w="4535" w:type="dxa"/>
          </w:tcPr>
          <w:p w14:paraId="182F3064" w14:textId="77777777" w:rsidR="004B438A" w:rsidRPr="004B438A" w:rsidRDefault="004B438A" w:rsidP="00F742DD">
            <w:pPr>
              <w:pStyle w:val="Code"/>
            </w:pPr>
            <w:r w:rsidRPr="004B438A">
              <w:t>loa</w:t>
            </w:r>
          </w:p>
        </w:tc>
      </w:tr>
      <w:tr w:rsidR="004B438A" w:rsidRPr="004B438A" w14:paraId="76ADAF4C" w14:textId="77777777" w:rsidTr="006768B3">
        <w:tc>
          <w:tcPr>
            <w:tcW w:w="4535" w:type="dxa"/>
          </w:tcPr>
          <w:p w14:paraId="55D7C3EF" w14:textId="1677DA32" w:rsidR="002163D9" w:rsidRDefault="002163D9" w:rsidP="00F742DD">
            <w:pPr>
              <w:pStyle w:val="Code"/>
            </w:pPr>
            <w:r>
              <w:t>let secondZeroTest = solution();</w:t>
            </w:r>
          </w:p>
          <w:p w14:paraId="47434A2C" w14:textId="26AAF42D" w:rsidR="002163D9" w:rsidRDefault="002163D9" w:rsidP="00F742DD">
            <w:pPr>
              <w:pStyle w:val="Code"/>
            </w:pPr>
          </w:p>
          <w:p w14:paraId="07663991" w14:textId="13081DA8" w:rsidR="002163D9" w:rsidRDefault="002163D9" w:rsidP="00F742DD">
            <w:pPr>
              <w:pStyle w:val="Code"/>
            </w:pPr>
            <w:r>
              <w:t>secondZeroTest.append('123');</w:t>
            </w:r>
          </w:p>
          <w:p w14:paraId="396677E5" w14:textId="4EE9D37C" w:rsidR="002163D9" w:rsidRDefault="009F19D0" w:rsidP="00F742DD">
            <w:pPr>
              <w:pStyle w:val="Code"/>
            </w:pPr>
            <w:r>
              <w:t>second</w:t>
            </w:r>
            <w:r w:rsidR="002163D9">
              <w:t>ZeroTest.append('45');</w:t>
            </w:r>
          </w:p>
          <w:p w14:paraId="0342FDB5" w14:textId="4988EF75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removeStart</w:t>
            </w:r>
            <w:r>
              <w:t>(</w:t>
            </w:r>
            <w:r w:rsidR="004B438A" w:rsidRPr="004B438A">
              <w:t>2</w:t>
            </w:r>
            <w:r>
              <w:t>);</w:t>
            </w:r>
          </w:p>
          <w:p w14:paraId="3C0BB2B7" w14:textId="6412E38F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removeEnd</w:t>
            </w:r>
            <w:r>
              <w:t>(</w:t>
            </w:r>
            <w:r w:rsidR="004B438A" w:rsidRPr="004B438A">
              <w:t>1</w:t>
            </w:r>
            <w:r>
              <w:t>);</w:t>
            </w:r>
          </w:p>
          <w:p w14:paraId="27D3E589" w14:textId="7EAF333D" w:rsidR="004B438A" w:rsidRPr="004B438A" w:rsidRDefault="002163D9" w:rsidP="00F742DD">
            <w:pPr>
              <w:pStyle w:val="Code"/>
            </w:pPr>
            <w:r>
              <w:t>secondZeroTest.print();</w:t>
            </w:r>
          </w:p>
        </w:tc>
        <w:tc>
          <w:tcPr>
            <w:tcW w:w="4535" w:type="dxa"/>
          </w:tcPr>
          <w:p w14:paraId="07197517" w14:textId="77777777"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14:paraId="3A8D97B4" w14:textId="493B2F16" w:rsidR="00B02EB2" w:rsidRDefault="00B02EB2" w:rsidP="00B02EB2">
      <w:pPr>
        <w:jc w:val="center"/>
      </w:pPr>
    </w:p>
    <w:p w14:paraId="1F1D8340" w14:textId="4D9161C0" w:rsidR="00E440B1" w:rsidRPr="00B02EB2" w:rsidRDefault="00E440B1" w:rsidP="00B02EB2">
      <w:pPr>
        <w:jc w:val="center"/>
      </w:pPr>
    </w:p>
    <w:sectPr w:rsidR="00E440B1" w:rsidRPr="00B02EB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5366C" w14:textId="77777777" w:rsidR="00F5030B" w:rsidRDefault="00F5030B" w:rsidP="008068A2">
      <w:pPr>
        <w:spacing w:after="0" w:line="240" w:lineRule="auto"/>
      </w:pPr>
      <w:r>
        <w:separator/>
      </w:r>
    </w:p>
  </w:endnote>
  <w:endnote w:type="continuationSeparator" w:id="0">
    <w:p w14:paraId="7704DD46" w14:textId="77777777" w:rsidR="00F5030B" w:rsidRDefault="00F503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5C6CD" w14:textId="77777777" w:rsidR="00534529" w:rsidRPr="00AC77AD" w:rsidRDefault="00534529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B3B945" wp14:editId="04D770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80B3454" wp14:editId="40E3684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249654" wp14:editId="69A7FE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B9942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14F63" wp14:editId="34DF72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A62631" w14:textId="1669A5CB"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2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2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14F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5A62631" w14:textId="1669A5CB"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2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2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5D067" wp14:editId="74B8EE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2CE2D5" w14:textId="77777777"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5D06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F2CE2D5" w14:textId="77777777"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9586B7" wp14:editId="045E03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E4DE5" w14:textId="77777777"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F2F45" w14:textId="77777777"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E2E2B" wp14:editId="760E22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516474" wp14:editId="2887842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53649" wp14:editId="01608D3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16A38A" wp14:editId="2F8CCB3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BBE96" wp14:editId="25AB6B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D42AD" wp14:editId="7B03C75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3C619" wp14:editId="3AD3976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440F4" wp14:editId="3B1CB81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02AD1" wp14:editId="68077E8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EACE9" wp14:editId="368C1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586B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E6E4DE5" w14:textId="77777777"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F2F45" w14:textId="77777777"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E2B" wp14:editId="760E22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16474" wp14:editId="2887842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53649" wp14:editId="01608D3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6A38A" wp14:editId="2F8CCB3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BBE96" wp14:editId="25AB6B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D42AD" wp14:editId="7B03C75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3C619" wp14:editId="3AD3976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440F4" wp14:editId="3B1CB81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02AD1" wp14:editId="68077E8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EACE9" wp14:editId="368C1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2E84CF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5398A" w14:textId="77777777" w:rsidR="00F5030B" w:rsidRDefault="00F5030B" w:rsidP="008068A2">
      <w:pPr>
        <w:spacing w:after="0" w:line="240" w:lineRule="auto"/>
      </w:pPr>
      <w:r>
        <w:separator/>
      </w:r>
    </w:p>
  </w:footnote>
  <w:footnote w:type="continuationSeparator" w:id="0">
    <w:p w14:paraId="68F934F7" w14:textId="77777777" w:rsidR="00F5030B" w:rsidRDefault="00F503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1FE3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5CF3"/>
    <w:rsid w:val="001275B9"/>
    <w:rsid w:val="00127650"/>
    <w:rsid w:val="0013616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B37CF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163D9"/>
    <w:rsid w:val="00262B43"/>
    <w:rsid w:val="00264287"/>
    <w:rsid w:val="0026589D"/>
    <w:rsid w:val="002664E1"/>
    <w:rsid w:val="00294CF7"/>
    <w:rsid w:val="002A2D2D"/>
    <w:rsid w:val="002B0473"/>
    <w:rsid w:val="002B7064"/>
    <w:rsid w:val="002D1F91"/>
    <w:rsid w:val="0033180D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2620"/>
    <w:rsid w:val="00420CDB"/>
    <w:rsid w:val="0043085C"/>
    <w:rsid w:val="004311CA"/>
    <w:rsid w:val="00440332"/>
    <w:rsid w:val="0047331A"/>
    <w:rsid w:val="00473B2B"/>
    <w:rsid w:val="00476D4B"/>
    <w:rsid w:val="004879B8"/>
    <w:rsid w:val="00491748"/>
    <w:rsid w:val="00496459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472B5"/>
    <w:rsid w:val="00553CCB"/>
    <w:rsid w:val="00560465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230E"/>
    <w:rsid w:val="005C6A24"/>
    <w:rsid w:val="005D1245"/>
    <w:rsid w:val="005E04CE"/>
    <w:rsid w:val="005E6CC9"/>
    <w:rsid w:val="005F2AC3"/>
    <w:rsid w:val="005F6270"/>
    <w:rsid w:val="00600083"/>
    <w:rsid w:val="00604363"/>
    <w:rsid w:val="006064DE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77150"/>
    <w:rsid w:val="00683587"/>
    <w:rsid w:val="00692C24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07796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96D55"/>
    <w:rsid w:val="007A635E"/>
    <w:rsid w:val="007B6AEA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5F6"/>
    <w:rsid w:val="0088080B"/>
    <w:rsid w:val="0089696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7E6B"/>
    <w:rsid w:val="00920934"/>
    <w:rsid w:val="009254B7"/>
    <w:rsid w:val="00941FFF"/>
    <w:rsid w:val="0095466F"/>
    <w:rsid w:val="00955691"/>
    <w:rsid w:val="00961157"/>
    <w:rsid w:val="00967031"/>
    <w:rsid w:val="00972085"/>
    <w:rsid w:val="00976E46"/>
    <w:rsid w:val="009A63C7"/>
    <w:rsid w:val="009B4FF5"/>
    <w:rsid w:val="009C0C39"/>
    <w:rsid w:val="009C6304"/>
    <w:rsid w:val="009C7744"/>
    <w:rsid w:val="009D0058"/>
    <w:rsid w:val="009D1805"/>
    <w:rsid w:val="009D57AC"/>
    <w:rsid w:val="009F19D0"/>
    <w:rsid w:val="00A02545"/>
    <w:rsid w:val="00A02813"/>
    <w:rsid w:val="00A06CF7"/>
    <w:rsid w:val="00A06D89"/>
    <w:rsid w:val="00A11C20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A5EAD"/>
    <w:rsid w:val="00AB106E"/>
    <w:rsid w:val="00AB2224"/>
    <w:rsid w:val="00AC0D04"/>
    <w:rsid w:val="00AC60FE"/>
    <w:rsid w:val="00AC77AD"/>
    <w:rsid w:val="00AD2A0A"/>
    <w:rsid w:val="00AD3214"/>
    <w:rsid w:val="00AE05D3"/>
    <w:rsid w:val="00AE6D60"/>
    <w:rsid w:val="00AF09BE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32EE"/>
    <w:rsid w:val="00BB5744"/>
    <w:rsid w:val="00BB5B10"/>
    <w:rsid w:val="00BC56D6"/>
    <w:rsid w:val="00BD6231"/>
    <w:rsid w:val="00BF1775"/>
    <w:rsid w:val="00BF201D"/>
    <w:rsid w:val="00BF3C41"/>
    <w:rsid w:val="00C0490B"/>
    <w:rsid w:val="00C06E23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CE535A"/>
    <w:rsid w:val="00D02D55"/>
    <w:rsid w:val="00D03D3E"/>
    <w:rsid w:val="00D22895"/>
    <w:rsid w:val="00D30AFE"/>
    <w:rsid w:val="00D35C80"/>
    <w:rsid w:val="00D4354E"/>
    <w:rsid w:val="00D43F69"/>
    <w:rsid w:val="00D50831"/>
    <w:rsid w:val="00D55609"/>
    <w:rsid w:val="00D67C0E"/>
    <w:rsid w:val="00D73957"/>
    <w:rsid w:val="00D75B0C"/>
    <w:rsid w:val="00D829DE"/>
    <w:rsid w:val="00D86671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DF60B0"/>
    <w:rsid w:val="00E10E16"/>
    <w:rsid w:val="00E24C6A"/>
    <w:rsid w:val="00E25811"/>
    <w:rsid w:val="00E32F85"/>
    <w:rsid w:val="00E36FD8"/>
    <w:rsid w:val="00E37380"/>
    <w:rsid w:val="00E37C86"/>
    <w:rsid w:val="00E440B1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030B"/>
    <w:rsid w:val="00F50380"/>
    <w:rsid w:val="00F51CDC"/>
    <w:rsid w:val="00F53F6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515F"/>
  <w15:docId w15:val="{08D93889-403A-4E29-B069-DC4001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5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B"/>
  </w:style>
  <w:style w:type="paragraph" w:styleId="Footer">
    <w:name w:val="footer"/>
    <w:basedOn w:val="Normal"/>
    <w:link w:val="Foot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B"/>
  </w:style>
  <w:style w:type="paragraph" w:styleId="BalloonText">
    <w:name w:val="Balloon Text"/>
    <w:basedOn w:val="Normal"/>
    <w:link w:val="BalloonTextChar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170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70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1705B"/>
  </w:style>
  <w:style w:type="table" w:customStyle="1" w:styleId="TableGrid1">
    <w:name w:val="Table Grid1"/>
    <w:basedOn w:val="TableNormal"/>
    <w:next w:val="TableGrid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150FB-86EC-4BF8-9396-4589402C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115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5</cp:revision>
  <cp:lastPrinted>2015-10-26T22:35:00Z</cp:lastPrinted>
  <dcterms:created xsi:type="dcterms:W3CDTF">2019-09-25T11:52:00Z</dcterms:created>
  <dcterms:modified xsi:type="dcterms:W3CDTF">2019-09-25T17:29:00Z</dcterms:modified>
  <cp:category>programming, education, software engineering, software development</cp:category>
</cp:coreProperties>
</file>