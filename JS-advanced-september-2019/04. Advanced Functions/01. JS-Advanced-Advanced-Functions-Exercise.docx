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C30A" w14:textId="51CFC16B" w:rsidR="00B67D59" w:rsidRDefault="00B67D59" w:rsidP="006B1FA7">
      <w:pPr>
        <w:pStyle w:val="Heading1"/>
        <w:jc w:val="center"/>
      </w:pPr>
      <w:r>
        <w:t xml:space="preserve">Exercise: </w:t>
      </w:r>
      <w:r w:rsidR="00A17E04">
        <w:t>Advanced Functions</w:t>
      </w:r>
    </w:p>
    <w:p w14:paraId="4A2D2DC6" w14:textId="69BF06E1" w:rsidR="00B67D59" w:rsidRDefault="00B67D59" w:rsidP="00B67D59">
      <w:r>
        <w:t xml:space="preserve">Problems for exercises and homework for the </w:t>
      </w:r>
      <w:hyperlink r:id="rId8" w:history="1">
        <w:r w:rsidR="00567A62">
          <w:rPr>
            <w:rStyle w:val="Hyperlink"/>
          </w:rPr>
          <w:t>"JavaScript Advanced"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67A62">
          <w:rPr>
            <w:rStyle w:val="Hyperlink"/>
          </w:rPr>
          <w:t>https://judge.softuni.bg/Contests/1529/Exercise-Advanced-Functions</w:t>
        </w:r>
      </w:hyperlink>
    </w:p>
    <w:p w14:paraId="4241E849" w14:textId="77777777" w:rsidR="005A62BD" w:rsidRDefault="005A62BD" w:rsidP="005A62BD">
      <w:pPr>
        <w:pStyle w:val="Heading2"/>
      </w:pPr>
      <w:r>
        <w:t>Sort Array</w:t>
      </w:r>
    </w:p>
    <w:p w14:paraId="75790CD0" w14:textId="77777777" w:rsidR="00F0049F" w:rsidRDefault="005A62BD" w:rsidP="005A62BD">
      <w:r>
        <w:t xml:space="preserve">Write a function that </w:t>
      </w:r>
      <w:r w:rsidRPr="008F60BF">
        <w:rPr>
          <w:rStyle w:val="Strong"/>
        </w:rPr>
        <w:t>sorts an array</w:t>
      </w:r>
      <w:r>
        <w:t xml:space="preserve"> with </w:t>
      </w:r>
      <w:r w:rsidRPr="008F60BF">
        <w:rPr>
          <w:rStyle w:val="Strong"/>
        </w:rPr>
        <w:t>numeric</w:t>
      </w:r>
      <w:r>
        <w:t xml:space="preserve"> values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 w:rsidR="00F0049F">
        <w:t xml:space="preserve"> that is</w:t>
      </w:r>
      <w:r>
        <w:t xml:space="preserve"> passed to it.</w:t>
      </w:r>
      <w:r w:rsidR="00F0049F">
        <w:t xml:space="preserve"> </w:t>
      </w:r>
    </w:p>
    <w:p w14:paraId="3FED6EAA" w14:textId="77777777" w:rsidR="00F0049F" w:rsidRDefault="00F0049F" w:rsidP="005A62BD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12BB4734" w14:textId="77777777" w:rsidR="00F0049F" w:rsidRDefault="00F0049F" w:rsidP="00F0049F">
      <w:pPr>
        <w:pStyle w:val="ListParagraph"/>
        <w:numPr>
          <w:ilvl w:val="0"/>
          <w:numId w:val="47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35A74865" w14:textId="77777777" w:rsidR="005A62BD" w:rsidRPr="00C820B5" w:rsidRDefault="00F0049F" w:rsidP="00F0049F">
      <w:pPr>
        <w:pStyle w:val="ListParagraph"/>
        <w:numPr>
          <w:ilvl w:val="0"/>
          <w:numId w:val="47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D910E80" w14:textId="77777777" w:rsidR="005A62BD" w:rsidRDefault="005A62BD" w:rsidP="005A62BD">
      <w:pPr>
        <w:pStyle w:val="Heading3"/>
      </w:pPr>
      <w:r>
        <w:t>Input</w:t>
      </w:r>
    </w:p>
    <w:p w14:paraId="70E62D19" w14:textId="77777777" w:rsidR="00F0049F" w:rsidRPr="00F0049F" w:rsidRDefault="00F0049F" w:rsidP="00F0049F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495D07CD" w14:textId="77777777" w:rsidR="005A62BD" w:rsidRDefault="005A62BD" w:rsidP="005A62BD">
      <w:pPr>
        <w:pStyle w:val="Heading3"/>
      </w:pPr>
      <w:r>
        <w:t>Output</w:t>
      </w:r>
    </w:p>
    <w:p w14:paraId="110116B9" w14:textId="77777777" w:rsidR="005A62BD" w:rsidRDefault="005A62BD" w:rsidP="005A62BD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71D1631D" w14:textId="77777777" w:rsidR="005A62BD" w:rsidRDefault="005A62BD" w:rsidP="005A62BD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5A62BD" w:rsidRPr="00603773" w14:paraId="7FC14468" w14:textId="77777777" w:rsidTr="00FC0EA1">
        <w:tc>
          <w:tcPr>
            <w:tcW w:w="4535" w:type="dxa"/>
            <w:shd w:val="clear" w:color="auto" w:fill="D9D9D9" w:themeFill="background1" w:themeFillShade="D9"/>
          </w:tcPr>
          <w:p w14:paraId="08D43A50" w14:textId="77777777" w:rsidR="005A62BD" w:rsidRPr="00603773" w:rsidRDefault="005A62BD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0CDBC65" w14:textId="77777777" w:rsidR="005A62BD" w:rsidRDefault="005A62BD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A62BD" w:rsidRPr="0095466F" w14:paraId="48538AFA" w14:textId="77777777" w:rsidTr="00FC0EA1">
        <w:tc>
          <w:tcPr>
            <w:tcW w:w="4535" w:type="dxa"/>
          </w:tcPr>
          <w:p w14:paraId="346A4231" w14:textId="77777777" w:rsidR="005A62BD" w:rsidRPr="00341C15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'asc'</w:t>
            </w:r>
          </w:p>
        </w:tc>
        <w:tc>
          <w:tcPr>
            <w:tcW w:w="4535" w:type="dxa"/>
          </w:tcPr>
          <w:p w14:paraId="6B7A27BE" w14:textId="77777777" w:rsidR="005A62BD" w:rsidRPr="00341C15" w:rsidRDefault="005A62BD" w:rsidP="00FC0EA1">
            <w:pPr>
              <w:pStyle w:val="Code"/>
            </w:pPr>
            <w:r>
              <w:t>[6, 7, 8, 14, 17]</w:t>
            </w:r>
          </w:p>
        </w:tc>
      </w:tr>
      <w:tr w:rsidR="005A62BD" w:rsidRPr="0095466F" w14:paraId="3102002F" w14:textId="77777777" w:rsidTr="00FC0EA1">
        <w:tc>
          <w:tcPr>
            <w:tcW w:w="4535" w:type="dxa"/>
          </w:tcPr>
          <w:p w14:paraId="4807627A" w14:textId="77777777" w:rsidR="005A62BD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'desc'</w:t>
            </w:r>
          </w:p>
        </w:tc>
        <w:tc>
          <w:tcPr>
            <w:tcW w:w="4535" w:type="dxa"/>
          </w:tcPr>
          <w:p w14:paraId="5E59AB00" w14:textId="77777777" w:rsidR="005A62BD" w:rsidRDefault="005A62BD" w:rsidP="00FC0EA1">
            <w:pPr>
              <w:pStyle w:val="Code"/>
            </w:pPr>
            <w:r>
              <w:t>[17, 14, 8, 7, 6]</w:t>
            </w:r>
          </w:p>
        </w:tc>
      </w:tr>
    </w:tbl>
    <w:p w14:paraId="577531F7" w14:textId="6A317939" w:rsidR="009B4FF5" w:rsidRDefault="009B4FF5" w:rsidP="005857FE">
      <w:pPr>
        <w:pStyle w:val="Heading2"/>
      </w:pPr>
      <w:r>
        <w:t>Argument Info</w:t>
      </w:r>
    </w:p>
    <w:p w14:paraId="460AC3AC" w14:textId="77777777" w:rsidR="009B4FF5" w:rsidRDefault="009B4FF5" w:rsidP="009B4FF5">
      <w:r>
        <w:t xml:space="preserve">Write a function that displays </w:t>
      </w:r>
      <w:r w:rsidRPr="00BE724E">
        <w:rPr>
          <w:rStyle w:val="Strong"/>
        </w:rPr>
        <w:t>information</w:t>
      </w:r>
      <w:r>
        <w:t xml:space="preserve"> about the </w:t>
      </w:r>
      <w:r w:rsidRPr="00BE724E">
        <w:rPr>
          <w:rStyle w:val="Strong"/>
        </w:rPr>
        <w:t>arguments</w:t>
      </w:r>
      <w:r w:rsidR="00F0049F">
        <w:t xml:space="preserve"> which are passed to it (</w:t>
      </w:r>
      <w:r w:rsidRPr="00BE724E">
        <w:rPr>
          <w:rStyle w:val="Strong"/>
        </w:rPr>
        <w:t>type</w:t>
      </w:r>
      <w:r>
        <w:t xml:space="preserve"> and </w:t>
      </w:r>
      <w:r w:rsidRPr="00BE724E">
        <w:rPr>
          <w:rStyle w:val="Strong"/>
        </w:rPr>
        <w:t>value</w:t>
      </w:r>
      <w:r w:rsidR="00F0049F">
        <w:t>)</w:t>
      </w:r>
      <w:r>
        <w:t xml:space="preserve"> and a </w:t>
      </w:r>
      <w:r w:rsidRPr="00BE724E">
        <w:rPr>
          <w:rStyle w:val="Strong"/>
        </w:rPr>
        <w:t>summary</w:t>
      </w:r>
      <w:r w:rsidR="006D6C37">
        <w:t xml:space="preserve"> about the number of each type in the following format: </w:t>
      </w:r>
    </w:p>
    <w:p w14:paraId="26016963" w14:textId="73DB9719" w:rsidR="006D6C37" w:rsidRDefault="00A97D41" w:rsidP="006D6C37">
      <w:pPr>
        <w:pStyle w:val="Code"/>
      </w:pPr>
      <w:r>
        <w:t>"</w:t>
      </w:r>
      <w:r w:rsidR="006D6C37">
        <w:t>{argument type}: {argument value}</w:t>
      </w:r>
      <w:r>
        <w:t>"</w:t>
      </w:r>
    </w:p>
    <w:p w14:paraId="1F34D4E2" w14:textId="77777777" w:rsidR="006D6C37" w:rsidRDefault="006D6C37" w:rsidP="006D6C37">
      <w:r>
        <w:t xml:space="preserve">Print </w:t>
      </w:r>
      <w:r w:rsidRPr="00BE724E">
        <w:rPr>
          <w:rStyle w:val="Strong"/>
        </w:rPr>
        <w:t>each</w:t>
      </w:r>
      <w:r>
        <w:t xml:space="preserve"> argument description on a </w:t>
      </w:r>
      <w:r w:rsidRPr="00BE724E">
        <w:rPr>
          <w:rStyle w:val="Strong"/>
        </w:rPr>
        <w:t>new line</w:t>
      </w:r>
      <w:r>
        <w:t xml:space="preserve">. At the end print a </w:t>
      </w:r>
      <w:r w:rsidRPr="00BE724E">
        <w:rPr>
          <w:rStyle w:val="Strong"/>
        </w:rPr>
        <w:t>tally</w:t>
      </w:r>
      <w:r>
        <w:t xml:space="preserve"> with counts for each type in </w:t>
      </w:r>
      <w:r w:rsidRPr="00BE724E">
        <w:rPr>
          <w:rStyle w:val="Strong"/>
        </w:rPr>
        <w:t>descending order</w:t>
      </w:r>
      <w:r>
        <w:t xml:space="preserve">, each on a </w:t>
      </w:r>
      <w:r w:rsidRPr="00BE724E">
        <w:rPr>
          <w:rStyle w:val="Strong"/>
        </w:rPr>
        <w:t>new line</w:t>
      </w:r>
      <w:r>
        <w:t xml:space="preserve"> in </w:t>
      </w:r>
      <w:r w:rsidRPr="006D6C37">
        <w:t xml:space="preserve">the following </w:t>
      </w:r>
      <w:r>
        <w:t>format:</w:t>
      </w:r>
    </w:p>
    <w:p w14:paraId="48D79461" w14:textId="040433FD" w:rsidR="006D6C37" w:rsidRDefault="00A97D41" w:rsidP="006D6C37">
      <w:r>
        <w:rPr>
          <w:rStyle w:val="CodeChar"/>
        </w:rPr>
        <w:t>"</w:t>
      </w:r>
      <w:r w:rsidR="006D6C37" w:rsidRPr="006D12DA">
        <w:rPr>
          <w:rStyle w:val="CodeChar"/>
        </w:rPr>
        <w:t>{type} = {count}</w:t>
      </w:r>
      <w:r>
        <w:t>"</w:t>
      </w:r>
    </w:p>
    <w:p w14:paraId="11642283" w14:textId="77777777" w:rsidR="006D6C37" w:rsidRDefault="006D6C37" w:rsidP="006D6C37">
      <w:r>
        <w:t xml:space="preserve">If two types have the </w:t>
      </w:r>
      <w:r w:rsidRPr="00BE724E">
        <w:rPr>
          <w:rStyle w:val="Strong"/>
        </w:rPr>
        <w:t>same count</w:t>
      </w:r>
      <w:r>
        <w:t xml:space="preserve">, use </w:t>
      </w:r>
      <w:r w:rsidRPr="00BE724E">
        <w:rPr>
          <w:rStyle w:val="Strong"/>
        </w:rPr>
        <w:t>order of appearance</w:t>
      </w:r>
      <w:r>
        <w:t xml:space="preserve">. </w:t>
      </w:r>
    </w:p>
    <w:p w14:paraId="3375C43F" w14:textId="6CEDBD2E" w:rsidR="006D6C37" w:rsidRPr="006D6C37" w:rsidRDefault="006D6C37" w:rsidP="009B4FF5">
      <w:r>
        <w:t xml:space="preserve">Do </w:t>
      </w:r>
      <w:r w:rsidRPr="006D6C37">
        <w:rPr>
          <w:b/>
          <w:color w:val="000000" w:themeColor="text1"/>
        </w:rPr>
        <w:t xml:space="preserve">NOT </w:t>
      </w:r>
      <w:r>
        <w:t>print anything for types that do not appear in the list of arguments.</w:t>
      </w:r>
    </w:p>
    <w:p w14:paraId="47F6829F" w14:textId="77777777" w:rsidR="009B4FF5" w:rsidRDefault="009B4FF5" w:rsidP="009B4FF5">
      <w:pPr>
        <w:pStyle w:val="Heading3"/>
      </w:pPr>
      <w:r>
        <w:t>Input</w:t>
      </w:r>
    </w:p>
    <w:p w14:paraId="56FDF084" w14:textId="77777777" w:rsidR="009B4FF5" w:rsidRDefault="009B4FF5" w:rsidP="009B4FF5">
      <w:r>
        <w:t xml:space="preserve">You will receive a series of arguments </w:t>
      </w:r>
      <w:r w:rsidRPr="00BE724E">
        <w:rPr>
          <w:rStyle w:val="Strong"/>
        </w:rPr>
        <w:t>passed</w:t>
      </w:r>
      <w:r>
        <w:t xml:space="preserve"> to your function.</w:t>
      </w:r>
    </w:p>
    <w:p w14:paraId="6700E13A" w14:textId="77777777" w:rsidR="009B4FF5" w:rsidRDefault="009B4FF5" w:rsidP="009B4FF5">
      <w:pPr>
        <w:pStyle w:val="Heading3"/>
      </w:pPr>
      <w:r>
        <w:t>Output</w:t>
      </w:r>
    </w:p>
    <w:p w14:paraId="27CD4FC7" w14:textId="429EC002" w:rsidR="006D6C37" w:rsidRDefault="00F0049F" w:rsidP="006D6C37">
      <w:r>
        <w:t>Print on</w:t>
      </w:r>
      <w:r w:rsidR="009B4FF5">
        <w:t xml:space="preserve"> the </w:t>
      </w:r>
      <w:r w:rsidR="009B4FF5" w:rsidRPr="00BE724E">
        <w:rPr>
          <w:rStyle w:val="Strong"/>
        </w:rPr>
        <w:t>console</w:t>
      </w:r>
      <w:r w:rsidR="009B4FF5">
        <w:t xml:space="preserve"> the </w:t>
      </w:r>
      <w:r w:rsidR="009B4FF5" w:rsidRPr="00BE724E">
        <w:rPr>
          <w:rStyle w:val="Strong"/>
        </w:rPr>
        <w:t>type</w:t>
      </w:r>
      <w:r w:rsidR="009B4FF5">
        <w:t xml:space="preserve"> and </w:t>
      </w:r>
      <w:r w:rsidR="009B4FF5" w:rsidRPr="00BE724E">
        <w:rPr>
          <w:rStyle w:val="Strong"/>
        </w:rPr>
        <w:t>value</w:t>
      </w:r>
      <w:r w:rsidR="009B4FF5">
        <w:t xml:space="preserve"> of each argument</w:t>
      </w:r>
      <w:r w:rsidR="006D6C37">
        <w:t xml:space="preserve"> passed </w:t>
      </w:r>
      <w:r w:rsidR="00083AA9">
        <w:t>into</w:t>
      </w:r>
      <w:r w:rsidR="006D6C37">
        <w:t xml:space="preserve"> your function.</w:t>
      </w:r>
    </w:p>
    <w:p w14:paraId="0A7A59BE" w14:textId="5F38D4E2" w:rsidR="009B4FF5" w:rsidRDefault="009B4FF5" w:rsidP="009B4FF5">
      <w:pPr>
        <w:pStyle w:val="Heading3"/>
      </w:pPr>
      <w:r>
        <w:t>Example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9B4FF5" w:rsidRPr="00603773" w14:paraId="08B59072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12D1765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</w:tr>
      <w:tr w:rsidR="009B4FF5" w:rsidRPr="0095466F" w14:paraId="328614E4" w14:textId="77777777" w:rsidTr="00FC0EA1">
        <w:tc>
          <w:tcPr>
            <w:tcW w:w="9638" w:type="dxa"/>
          </w:tcPr>
          <w:p w14:paraId="387318AA" w14:textId="77777777" w:rsidR="009B4FF5" w:rsidRPr="004E4EFE" w:rsidRDefault="009B4FF5" w:rsidP="00FC0EA1">
            <w:pPr>
              <w:pStyle w:val="Code"/>
            </w:pPr>
            <w:r w:rsidRPr="00BE724E">
              <w:t xml:space="preserve">'cat', 42, function () { </w:t>
            </w:r>
            <w:r w:rsidR="0038131A">
              <w:t>console.log('Hello world!'); }</w:t>
            </w:r>
          </w:p>
        </w:tc>
      </w:tr>
      <w:tr w:rsidR="009B4FF5" w:rsidRPr="0095466F" w14:paraId="05E5E773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5CDC2E37" w14:textId="77777777" w:rsidR="009B4FF5" w:rsidRPr="00BE724E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123EE156" w14:textId="77777777" w:rsidTr="00FC0EA1">
        <w:tc>
          <w:tcPr>
            <w:tcW w:w="9638" w:type="dxa"/>
          </w:tcPr>
          <w:p w14:paraId="5FECD6BB" w14:textId="77777777" w:rsidR="009B4FF5" w:rsidRDefault="009B4FF5" w:rsidP="00FC0EA1">
            <w:pPr>
              <w:pStyle w:val="Code"/>
            </w:pPr>
            <w:r>
              <w:t>string: cat</w:t>
            </w:r>
          </w:p>
          <w:p w14:paraId="1BF6A75E" w14:textId="77777777" w:rsidR="009B4FF5" w:rsidRDefault="009B4FF5" w:rsidP="00FC0EA1">
            <w:pPr>
              <w:pStyle w:val="Code"/>
            </w:pPr>
            <w:r>
              <w:t>number: 42</w:t>
            </w:r>
          </w:p>
          <w:p w14:paraId="607F760C" w14:textId="77777777" w:rsidR="009B4FF5" w:rsidRDefault="009B4FF5" w:rsidP="00FC0EA1">
            <w:pPr>
              <w:pStyle w:val="Code"/>
            </w:pPr>
            <w:r>
              <w:t>function: function () { console.log('Hello world!'); }</w:t>
            </w:r>
          </w:p>
          <w:p w14:paraId="14E08D58" w14:textId="77777777" w:rsidR="009B4FF5" w:rsidRDefault="009B4FF5" w:rsidP="00FC0EA1">
            <w:pPr>
              <w:pStyle w:val="Code"/>
            </w:pPr>
            <w:r>
              <w:t>string = 1</w:t>
            </w:r>
          </w:p>
          <w:p w14:paraId="059B1A6D" w14:textId="77777777" w:rsidR="009B4FF5" w:rsidRDefault="009B4FF5" w:rsidP="00FC0EA1">
            <w:pPr>
              <w:pStyle w:val="Code"/>
            </w:pPr>
            <w:r>
              <w:t>number = 1</w:t>
            </w:r>
          </w:p>
          <w:p w14:paraId="2A517694" w14:textId="77777777" w:rsidR="009B4FF5" w:rsidRPr="00BE724E" w:rsidRDefault="009B4FF5" w:rsidP="00FC0EA1">
            <w:pPr>
              <w:pStyle w:val="Code"/>
            </w:pPr>
            <w:r>
              <w:t>function = 1</w:t>
            </w:r>
          </w:p>
        </w:tc>
      </w:tr>
    </w:tbl>
    <w:p w14:paraId="1157645B" w14:textId="77777777" w:rsidR="009B4FF5" w:rsidRDefault="009B4FF5" w:rsidP="009B4FF5">
      <w:pPr>
        <w:pStyle w:val="Heading2"/>
      </w:pPr>
      <w:r>
        <w:t>Functional Sum</w:t>
      </w:r>
    </w:p>
    <w:p w14:paraId="60B1AECE" w14:textId="77777777" w:rsidR="009B4FF5" w:rsidRDefault="009B4FF5" w:rsidP="009B4FF5">
      <w:r>
        <w:t xml:space="preserve">Write a function that </w:t>
      </w:r>
      <w:r w:rsidRPr="004E1BC8">
        <w:rPr>
          <w:rStyle w:val="Strong"/>
        </w:rPr>
        <w:t>adds</w:t>
      </w:r>
      <w:r>
        <w:t xml:space="preserve"> a number passed to it to an </w:t>
      </w:r>
      <w:r w:rsidRPr="004E1BC8">
        <w:rPr>
          <w:rStyle w:val="Strong"/>
        </w:rPr>
        <w:t>internal sum</w:t>
      </w:r>
      <w:r>
        <w:t xml:space="preserve"> and returns </w:t>
      </w:r>
      <w:r w:rsidRPr="004E1BC8">
        <w:rPr>
          <w:rStyle w:val="Strong"/>
        </w:rPr>
        <w:t>itself</w:t>
      </w:r>
      <w:r>
        <w:t xml:space="preserve"> with its internal sum set to the </w:t>
      </w:r>
      <w:r w:rsidRPr="004E1BC8">
        <w:rPr>
          <w:rStyle w:val="Strong"/>
        </w:rPr>
        <w:t>new value</w:t>
      </w:r>
      <w:r>
        <w:t xml:space="preserve">, so it can be </w:t>
      </w:r>
      <w:r w:rsidRPr="004E1BC8">
        <w:rPr>
          <w:rStyle w:val="Strong"/>
        </w:rPr>
        <w:t>chained</w:t>
      </w:r>
      <w:r>
        <w:t xml:space="preserve"> in a functional manner. </w:t>
      </w:r>
    </w:p>
    <w:p w14:paraId="1B8BF413" w14:textId="77777777" w:rsidR="009B4FF5" w:rsidRDefault="009B4FF5" w:rsidP="009B4FF5">
      <w:pPr>
        <w:pStyle w:val="Heading3"/>
      </w:pPr>
      <w:r>
        <w:t>Input</w:t>
      </w:r>
    </w:p>
    <w:p w14:paraId="631F2B35" w14:textId="77777777" w:rsidR="009B4FF5" w:rsidRDefault="009B4FF5" w:rsidP="009B4FF5">
      <w:r>
        <w:t xml:space="preserve">Your function needs to take one </w:t>
      </w:r>
      <w:r w:rsidRPr="004E1BC8">
        <w:rPr>
          <w:rStyle w:val="Strong"/>
        </w:rPr>
        <w:t>numeric</w:t>
      </w:r>
      <w:r>
        <w:t xml:space="preserve"> </w:t>
      </w:r>
      <w:r w:rsidRPr="004E1BC8">
        <w:rPr>
          <w:rStyle w:val="Strong"/>
        </w:rPr>
        <w:t>argument</w:t>
      </w:r>
      <w:r>
        <w:t>.</w:t>
      </w:r>
    </w:p>
    <w:p w14:paraId="3DC973D6" w14:textId="77777777" w:rsidR="009B4FF5" w:rsidRDefault="009B4FF5" w:rsidP="009B4FF5">
      <w:pPr>
        <w:pStyle w:val="Heading3"/>
      </w:pPr>
      <w:r>
        <w:t>Output</w:t>
      </w:r>
    </w:p>
    <w:p w14:paraId="746D9B93" w14:textId="77777777" w:rsidR="009B4FF5" w:rsidRDefault="009B4FF5" w:rsidP="009B4FF5">
      <w:r>
        <w:t xml:space="preserve">Your function needs to </w:t>
      </w:r>
      <w:r w:rsidRPr="004E1BC8">
        <w:rPr>
          <w:rStyle w:val="Strong"/>
        </w:rPr>
        <w:t>return</w:t>
      </w:r>
      <w:r>
        <w:t xml:space="preserve"> itself with </w:t>
      </w:r>
      <w:r w:rsidR="006D6C37">
        <w:t xml:space="preserve">an </w:t>
      </w:r>
      <w:r>
        <w:t>updated context.</w:t>
      </w:r>
    </w:p>
    <w:p w14:paraId="2BF65781" w14:textId="77777777" w:rsidR="006D6C37" w:rsidRDefault="006D6C37" w:rsidP="006D6C37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6C37" w:rsidRPr="00603773" w14:paraId="614130F3" w14:textId="77777777" w:rsidTr="00CE529B">
        <w:tc>
          <w:tcPr>
            <w:tcW w:w="5075" w:type="dxa"/>
            <w:shd w:val="clear" w:color="auto" w:fill="D9D9D9" w:themeFill="background1" w:themeFillShade="D9"/>
          </w:tcPr>
          <w:p w14:paraId="2487C881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0823D223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D6C37" w:rsidRPr="0095466F" w14:paraId="2D25B225" w14:textId="77777777" w:rsidTr="00CE529B">
        <w:trPr>
          <w:trHeight w:val="418"/>
        </w:trPr>
        <w:tc>
          <w:tcPr>
            <w:tcW w:w="5075" w:type="dxa"/>
          </w:tcPr>
          <w:p w14:paraId="1CFFC8E0" w14:textId="77777777" w:rsidR="006D6C37" w:rsidRPr="004E4EFE" w:rsidRDefault="006D6C37" w:rsidP="00CE529B">
            <w:pPr>
              <w:pStyle w:val="Code"/>
            </w:pPr>
            <w:r>
              <w:t>add(1)</w:t>
            </w:r>
          </w:p>
        </w:tc>
        <w:tc>
          <w:tcPr>
            <w:tcW w:w="4890" w:type="dxa"/>
          </w:tcPr>
          <w:p w14:paraId="1BC9F0C0" w14:textId="77777777" w:rsidR="006D6C37" w:rsidRPr="004E4EFE" w:rsidRDefault="006D6C37" w:rsidP="00CE529B">
            <w:r>
              <w:rPr>
                <w:noProof/>
              </w:rPr>
              <w:t>1</w:t>
            </w:r>
          </w:p>
        </w:tc>
      </w:tr>
      <w:tr w:rsidR="006D6C37" w:rsidRPr="0095466F" w14:paraId="5F6621DC" w14:textId="77777777" w:rsidTr="00CE529B">
        <w:trPr>
          <w:trHeight w:val="390"/>
        </w:trPr>
        <w:tc>
          <w:tcPr>
            <w:tcW w:w="5075" w:type="dxa"/>
          </w:tcPr>
          <w:p w14:paraId="1A2FF85B" w14:textId="77777777" w:rsidR="006D6C37" w:rsidRDefault="006D6C37" w:rsidP="00CE529B">
            <w:pPr>
              <w:pStyle w:val="Code"/>
            </w:pPr>
            <w:r>
              <w:t>add(1)(6)(-3)</w:t>
            </w:r>
          </w:p>
        </w:tc>
        <w:tc>
          <w:tcPr>
            <w:tcW w:w="4890" w:type="dxa"/>
          </w:tcPr>
          <w:p w14:paraId="3D577667" w14:textId="04C6CE5A" w:rsidR="006D6C37" w:rsidRDefault="006D6C37" w:rsidP="00CE529B">
            <w:pPr>
              <w:rPr>
                <w:rFonts w:ascii="Consolas" w:hAnsi="Consolas"/>
                <w:noProof/>
              </w:rPr>
            </w:pPr>
            <w:r>
              <w:t>4</w:t>
            </w:r>
          </w:p>
        </w:tc>
      </w:tr>
    </w:tbl>
    <w:p w14:paraId="38755191" w14:textId="5BDC6661" w:rsidR="009B4FF5" w:rsidRDefault="009B4FF5" w:rsidP="003037AC">
      <w:pPr>
        <w:pStyle w:val="Heading2"/>
      </w:pPr>
      <w:r>
        <w:t>Personal BMI</w:t>
      </w:r>
    </w:p>
    <w:p w14:paraId="07C7015E" w14:textId="77777777" w:rsidR="009B4FF5" w:rsidRDefault="009B4FF5" w:rsidP="009B4FF5">
      <w:r>
        <w:t>A wellness clinic h</w:t>
      </w:r>
      <w:r w:rsidR="00FB6214">
        <w:t>as contacted you with an offer -</w:t>
      </w:r>
      <w:r>
        <w:t xml:space="preserve"> they want you to write a program that composes </w:t>
      </w:r>
      <w:r w:rsidRPr="00801D2B">
        <w:rPr>
          <w:rStyle w:val="Strong"/>
        </w:rPr>
        <w:t>patient charts</w:t>
      </w:r>
      <w:r w:rsidR="006D46AF">
        <w:t xml:space="preserve"> and p</w:t>
      </w:r>
      <w:r>
        <w:t>e</w:t>
      </w:r>
      <w:r w:rsidR="006D46AF">
        <w:t>r</w:t>
      </w:r>
      <w:r>
        <w:t xml:space="preserve">forms some preliminary evaluation of their condition. The data comes in the form of </w:t>
      </w:r>
      <w:r w:rsidRPr="00801D2B">
        <w:rPr>
          <w:rStyle w:val="Strong"/>
        </w:rPr>
        <w:t>several arguments</w:t>
      </w:r>
      <w:r w:rsidR="00FB6214">
        <w:t>, describing a person -</w:t>
      </w:r>
      <w:r>
        <w:t xml:space="preserve"> their </w:t>
      </w:r>
      <w:r w:rsidRPr="00FB6214">
        <w:rPr>
          <w:rStyle w:val="Strong"/>
          <w:rFonts w:ascii="Consolas" w:hAnsi="Consolas"/>
        </w:rPr>
        <w:t>name</w:t>
      </w:r>
      <w:r>
        <w:t xml:space="preserve">, </w:t>
      </w:r>
      <w:r w:rsidRPr="00FB6214">
        <w:rPr>
          <w:rStyle w:val="Strong"/>
          <w:rFonts w:ascii="Consolas" w:hAnsi="Consolas"/>
        </w:rPr>
        <w:t>age</w:t>
      </w:r>
      <w:r>
        <w:t xml:space="preserve">, </w:t>
      </w:r>
      <w:r w:rsidRPr="00FB6214">
        <w:rPr>
          <w:rStyle w:val="Strong"/>
          <w:rFonts w:ascii="Consolas" w:hAnsi="Consolas"/>
        </w:rPr>
        <w:t>weight</w:t>
      </w:r>
      <w:r>
        <w:t xml:space="preserve"> in kilograms and </w:t>
      </w:r>
      <w:r w:rsidRPr="00FB6214">
        <w:rPr>
          <w:rStyle w:val="Strong"/>
          <w:rFonts w:ascii="Consolas" w:hAnsi="Consolas"/>
        </w:rPr>
        <w:t>height</w:t>
      </w:r>
      <w:r>
        <w:t xml:space="preserve"> in centimeters. Your program must compose this information into an </w:t>
      </w:r>
      <w:r w:rsidRPr="00FB6214">
        <w:rPr>
          <w:rStyle w:val="Strong"/>
          <w:rFonts w:ascii="Consolas" w:hAnsi="Consolas"/>
        </w:rPr>
        <w:t>object</w:t>
      </w:r>
      <w:r>
        <w:t xml:space="preserve"> and </w:t>
      </w:r>
      <w:r w:rsidRPr="00FB6214">
        <w:rPr>
          <w:rStyle w:val="Strong"/>
          <w:rFonts w:ascii="Consolas" w:hAnsi="Consolas"/>
        </w:rPr>
        <w:t>return</w:t>
      </w:r>
      <w:r>
        <w:t xml:space="preserve"> it for further processing.</w:t>
      </w:r>
    </w:p>
    <w:p w14:paraId="788C36E1" w14:textId="77777777" w:rsidR="009B4FF5" w:rsidRDefault="009B4FF5" w:rsidP="009B4FF5">
      <w:r>
        <w:t>The patient chart object must contain the following properties:</w:t>
      </w:r>
    </w:p>
    <w:p w14:paraId="36225DBC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name</w:t>
      </w:r>
    </w:p>
    <w:p w14:paraId="5F72C2D9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personalInfo</w:t>
      </w:r>
      <w:r>
        <w:t xml:space="preserve">, which is an object holding their </w:t>
      </w:r>
      <w:r w:rsidRPr="00DD14ED">
        <w:rPr>
          <w:rStyle w:val="CodeChar"/>
        </w:rPr>
        <w:t>age</w:t>
      </w:r>
      <w:r>
        <w:t xml:space="preserve">, </w:t>
      </w:r>
      <w:r w:rsidRPr="00DD14ED">
        <w:rPr>
          <w:rStyle w:val="CodeChar"/>
        </w:rPr>
        <w:t>weight</w:t>
      </w:r>
      <w:r>
        <w:t xml:space="preserve"> and </w:t>
      </w:r>
      <w:r w:rsidRPr="00DD14ED">
        <w:rPr>
          <w:rStyle w:val="CodeChar"/>
        </w:rPr>
        <w:t>height</w:t>
      </w:r>
      <w:r>
        <w:t xml:space="preserve"> as properties</w:t>
      </w:r>
    </w:p>
    <w:p w14:paraId="50A9D898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BMI</w:t>
      </w:r>
      <w:r w:rsidR="00FB6214">
        <w:t xml:space="preserve"> -</w:t>
      </w:r>
      <w:r>
        <w:t xml:space="preserve"> body mass index. You can find information about how to calculate it here: </w:t>
      </w:r>
      <w:hyperlink r:id="rId10" w:history="1">
        <w:r w:rsidRPr="008770D0">
          <w:rPr>
            <w:rStyle w:val="Hyperlink"/>
          </w:rPr>
          <w:t>https://en.wikipedia.org/wiki/B</w:t>
        </w:r>
        <w:r w:rsidRPr="008770D0">
          <w:rPr>
            <w:rStyle w:val="Hyperlink"/>
          </w:rPr>
          <w:t>o</w:t>
        </w:r>
        <w:r w:rsidRPr="008770D0">
          <w:rPr>
            <w:rStyle w:val="Hyperlink"/>
          </w:rPr>
          <w:t>dy_mass_index</w:t>
        </w:r>
      </w:hyperlink>
    </w:p>
    <w:p w14:paraId="1EE7304A" w14:textId="77777777" w:rsidR="009B4FF5" w:rsidRPr="00077078" w:rsidRDefault="009B4FF5" w:rsidP="009B4FF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 w:rsidRPr="00CC6521">
        <w:rPr>
          <w:rStyle w:val="CodeChar"/>
        </w:rPr>
        <w:t>status</w:t>
      </w:r>
    </w:p>
    <w:p w14:paraId="26343E08" w14:textId="77777777" w:rsidR="009B4FF5" w:rsidRDefault="009B4FF5" w:rsidP="009B4FF5">
      <w:r>
        <w:t>The status is one of the following:</w:t>
      </w:r>
    </w:p>
    <w:p w14:paraId="3D3C86C2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underweight</w:t>
      </w:r>
      <w:r>
        <w:t>, for BMI less than 18.5;</w:t>
      </w:r>
    </w:p>
    <w:p w14:paraId="560A8FC0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normal</w:t>
      </w:r>
      <w:r>
        <w:t>, for BMI less than 25;</w:t>
      </w:r>
    </w:p>
    <w:p w14:paraId="6E399954" w14:textId="77777777" w:rsidR="009B4FF5" w:rsidRDefault="009B4FF5" w:rsidP="009B4FF5">
      <w:pPr>
        <w:pStyle w:val="ListParagraph"/>
        <w:numPr>
          <w:ilvl w:val="0"/>
          <w:numId w:val="21"/>
        </w:numPr>
      </w:pPr>
      <w:bookmarkStart w:id="0" w:name="_GoBack"/>
      <w:r w:rsidRPr="00CC6521">
        <w:rPr>
          <w:rStyle w:val="CodeChar"/>
        </w:rPr>
        <w:t>overweight</w:t>
      </w:r>
      <w:bookmarkEnd w:id="0"/>
      <w:r>
        <w:t>, for BMI less than 30;</w:t>
      </w:r>
    </w:p>
    <w:p w14:paraId="32BC30E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obese</w:t>
      </w:r>
      <w:r>
        <w:t>, for BMI 30 or more;</w:t>
      </w:r>
    </w:p>
    <w:p w14:paraId="78AC5A97" w14:textId="77777777" w:rsidR="009B4FF5" w:rsidRDefault="009B4FF5" w:rsidP="009B4FF5">
      <w:r>
        <w:t>Once the BMI and status are calculated, you can make a recommendation. If the patient is obese, add an additional property called recommendation and set it to “</w:t>
      </w:r>
      <w:r w:rsidRPr="00CC6521">
        <w:rPr>
          <w:rStyle w:val="CodeChar"/>
        </w:rPr>
        <w:t xml:space="preserve">admission </w:t>
      </w:r>
      <w:r>
        <w:rPr>
          <w:rStyle w:val="CodeChar"/>
        </w:rPr>
        <w:t>required</w:t>
      </w:r>
      <w:r>
        <w:t>”.</w:t>
      </w:r>
    </w:p>
    <w:p w14:paraId="071C42CD" w14:textId="77777777" w:rsidR="009B4FF5" w:rsidRDefault="009B4FF5" w:rsidP="009B4FF5">
      <w:pPr>
        <w:pStyle w:val="Heading3"/>
      </w:pPr>
      <w:r>
        <w:t>Input</w:t>
      </w:r>
    </w:p>
    <w:p w14:paraId="623B7455" w14:textId="77777777" w:rsidR="009B4FF5" w:rsidRDefault="009B4FF5" w:rsidP="009B4FF5">
      <w:r>
        <w:t>Your functio</w:t>
      </w:r>
      <w:r w:rsidR="00FB6214">
        <w:t>n needs to take four arguments -</w:t>
      </w:r>
      <w:r>
        <w:t xml:space="preserve"> </w:t>
      </w:r>
      <w:r w:rsidRPr="00A92AF0">
        <w:rPr>
          <w:rStyle w:val="CodeChar"/>
        </w:rPr>
        <w:t>name</w:t>
      </w:r>
      <w:r>
        <w:t xml:space="preserve">, </w:t>
      </w:r>
      <w:r w:rsidRPr="00A92AF0">
        <w:rPr>
          <w:rStyle w:val="CodeChar"/>
        </w:rPr>
        <w:t>age</w:t>
      </w:r>
      <w:r>
        <w:t xml:space="preserve">, </w:t>
      </w:r>
      <w:r w:rsidRPr="00A92AF0">
        <w:rPr>
          <w:rStyle w:val="CodeChar"/>
        </w:rPr>
        <w:t>weight</w:t>
      </w:r>
      <w:r>
        <w:t xml:space="preserve"> and </w:t>
      </w:r>
      <w:r w:rsidRPr="00A92AF0">
        <w:rPr>
          <w:rStyle w:val="CodeChar"/>
        </w:rPr>
        <w:t>height</w:t>
      </w:r>
    </w:p>
    <w:p w14:paraId="1DEAD41F" w14:textId="77777777" w:rsidR="009B4FF5" w:rsidRDefault="009B4FF5" w:rsidP="009B4FF5">
      <w:pPr>
        <w:pStyle w:val="Heading3"/>
      </w:pPr>
      <w:r>
        <w:t>Output</w:t>
      </w:r>
    </w:p>
    <w:p w14:paraId="54D86AAC" w14:textId="77777777" w:rsidR="009B4FF5" w:rsidRDefault="009B4FF5" w:rsidP="009B4FF5">
      <w:r>
        <w:t xml:space="preserve">Your function needs to </w:t>
      </w:r>
      <w:r w:rsidRPr="00801D2B">
        <w:rPr>
          <w:rStyle w:val="Strong"/>
        </w:rPr>
        <w:t>return</w:t>
      </w:r>
      <w:r>
        <w:t xml:space="preserve"> an </w:t>
      </w:r>
      <w:r w:rsidRPr="00801D2B">
        <w:rPr>
          <w:rStyle w:val="Strong"/>
        </w:rPr>
        <w:t>object with properties</w:t>
      </w:r>
      <w:r>
        <w:t xml:space="preserve"> as described earlier. All numeric values should be </w:t>
      </w:r>
      <w:r w:rsidRPr="00801D2B">
        <w:rPr>
          <w:rStyle w:val="Strong"/>
        </w:rPr>
        <w:t>rounded</w:t>
      </w:r>
      <w:r>
        <w:t xml:space="preserve"> to the nearest whole number. All fields should be named </w:t>
      </w:r>
      <w:r w:rsidRPr="00801D2B">
        <w:rPr>
          <w:rStyle w:val="Strong"/>
        </w:rPr>
        <w:t>exactly as described</w:t>
      </w:r>
      <w:r w:rsidR="00FB6214">
        <w:t xml:space="preserve"> (</w:t>
      </w:r>
      <w:r>
        <w:t>their order is not important</w:t>
      </w:r>
      <w:r w:rsidR="00FB6214">
        <w:t>)</w:t>
      </w:r>
      <w:r>
        <w:t>.</w:t>
      </w:r>
      <w:r w:rsidR="00FB6214">
        <w:br/>
      </w:r>
      <w:r>
        <w:t>Look at the sample output for more information.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9B4FF5" w:rsidRPr="00603773" w14:paraId="3813F902" w14:textId="77777777" w:rsidTr="00FC0EA1">
        <w:tc>
          <w:tcPr>
            <w:tcW w:w="3800" w:type="dxa"/>
            <w:shd w:val="clear" w:color="auto" w:fill="D9D9D9" w:themeFill="background1" w:themeFillShade="D9"/>
          </w:tcPr>
          <w:p w14:paraId="0D813848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3158D5EF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7967E217" w14:textId="77777777" w:rsidTr="00FC0EA1">
        <w:trPr>
          <w:trHeight w:val="418"/>
        </w:trPr>
        <w:tc>
          <w:tcPr>
            <w:tcW w:w="3800" w:type="dxa"/>
          </w:tcPr>
          <w:p w14:paraId="71448AA1" w14:textId="77777777" w:rsidR="009B4FF5" w:rsidRPr="004E4EFE" w:rsidRDefault="009B4FF5" w:rsidP="00FC0EA1">
            <w:pPr>
              <w:pStyle w:val="Code"/>
            </w:pPr>
            <w:r>
              <w:t>“Peter”, 29, 75, 182</w:t>
            </w:r>
          </w:p>
        </w:tc>
        <w:tc>
          <w:tcPr>
            <w:tcW w:w="6165" w:type="dxa"/>
          </w:tcPr>
          <w:p w14:paraId="6D873893" w14:textId="77777777" w:rsidR="009B4FF5" w:rsidRDefault="009B4FF5" w:rsidP="00FC0EA1">
            <w:pPr>
              <w:pStyle w:val="Code"/>
            </w:pPr>
            <w:r>
              <w:t xml:space="preserve">{ name: </w:t>
            </w:r>
            <w:r w:rsidRPr="00DD14ED">
              <w:t>'</w:t>
            </w:r>
            <w:r>
              <w:t>Peter</w:t>
            </w:r>
            <w:r w:rsidRPr="00DD14ED">
              <w:t>'</w:t>
            </w:r>
            <w:r>
              <w:t>,</w:t>
            </w:r>
          </w:p>
          <w:p w14:paraId="7792436E" w14:textId="77777777" w:rsidR="009B4FF5" w:rsidRDefault="009B4FF5" w:rsidP="00FC0EA1">
            <w:pPr>
              <w:pStyle w:val="Code"/>
            </w:pPr>
            <w:r>
              <w:t xml:space="preserve">  personalInfo: {</w:t>
            </w:r>
          </w:p>
          <w:p w14:paraId="4131BFAF" w14:textId="77777777" w:rsidR="009B4FF5" w:rsidRDefault="009B4FF5" w:rsidP="00FC0EA1">
            <w:pPr>
              <w:pStyle w:val="Code"/>
            </w:pPr>
            <w:r>
              <w:t xml:space="preserve">    age: 29,</w:t>
            </w:r>
          </w:p>
          <w:p w14:paraId="2C9365A1" w14:textId="77777777" w:rsidR="009B4FF5" w:rsidRDefault="009B4FF5" w:rsidP="00FC0EA1">
            <w:pPr>
              <w:pStyle w:val="Code"/>
            </w:pPr>
            <w:r>
              <w:t xml:space="preserve">    weight: 75,</w:t>
            </w:r>
          </w:p>
          <w:p w14:paraId="2DAEAF26" w14:textId="77777777" w:rsidR="009B4FF5" w:rsidRDefault="009B4FF5" w:rsidP="00FC0EA1">
            <w:pPr>
              <w:pStyle w:val="Code"/>
            </w:pPr>
            <w:r>
              <w:t xml:space="preserve">    height: 182</w:t>
            </w:r>
          </w:p>
          <w:p w14:paraId="21822098" w14:textId="77777777" w:rsidR="009B4FF5" w:rsidRDefault="009B4FF5" w:rsidP="00FC0EA1">
            <w:pPr>
              <w:pStyle w:val="Code"/>
            </w:pPr>
            <w:r>
              <w:t xml:space="preserve">  }</w:t>
            </w:r>
          </w:p>
          <w:p w14:paraId="18292E41" w14:textId="77777777" w:rsidR="009B4FF5" w:rsidRDefault="009B4FF5" w:rsidP="00FC0EA1">
            <w:pPr>
              <w:pStyle w:val="Code"/>
            </w:pPr>
            <w:r>
              <w:t xml:space="preserve">  BMI: 23</w:t>
            </w:r>
          </w:p>
          <w:p w14:paraId="7EE02E94" w14:textId="77777777" w:rsidR="009B4FF5" w:rsidRPr="004E4EFE" w:rsidRDefault="009B4FF5" w:rsidP="00FC0EA1">
            <w:pPr>
              <w:pStyle w:val="Code"/>
            </w:pPr>
            <w:r>
              <w:t xml:space="preserve">  status: </w:t>
            </w:r>
            <w:r w:rsidRPr="00DD14ED">
              <w:t>'</w:t>
            </w:r>
            <w:r>
              <w:t>normal</w:t>
            </w:r>
            <w:r w:rsidRPr="00DD14ED">
              <w:t>'</w:t>
            </w:r>
            <w:r>
              <w:t xml:space="preserve"> }</w:t>
            </w:r>
          </w:p>
        </w:tc>
      </w:tr>
      <w:tr w:rsidR="009B4FF5" w:rsidRPr="0095466F" w14:paraId="6ED24E06" w14:textId="77777777" w:rsidTr="00FC0EA1">
        <w:trPr>
          <w:trHeight w:val="418"/>
        </w:trPr>
        <w:tc>
          <w:tcPr>
            <w:tcW w:w="3800" w:type="dxa"/>
          </w:tcPr>
          <w:p w14:paraId="21599627" w14:textId="77777777" w:rsidR="009B4FF5" w:rsidRDefault="009B4FF5" w:rsidP="00FC0EA1">
            <w:pPr>
              <w:pStyle w:val="Code"/>
            </w:pPr>
            <w:r>
              <w:t>“Honey Boo Boo”</w:t>
            </w:r>
            <w:r w:rsidRPr="00FB5CEF">
              <w:t>, 9, 57, 137</w:t>
            </w:r>
          </w:p>
        </w:tc>
        <w:tc>
          <w:tcPr>
            <w:tcW w:w="6165" w:type="dxa"/>
          </w:tcPr>
          <w:p w14:paraId="04E20B25" w14:textId="77777777" w:rsidR="009B4FF5" w:rsidRDefault="009B4FF5" w:rsidP="00FC0EA1">
            <w:pPr>
              <w:pStyle w:val="Code"/>
            </w:pPr>
            <w:r>
              <w:t>{ name: 'Honey Boo Boo', personalInfo: { age: 9, weight: 57, height: 137 }, BMI: 30, status: 'obese', recommendation: 'admission required' }</w:t>
            </w:r>
          </w:p>
        </w:tc>
      </w:tr>
    </w:tbl>
    <w:p w14:paraId="1508363E" w14:textId="77777777" w:rsidR="009B4FF5" w:rsidRDefault="009B4FF5" w:rsidP="009B4FF5">
      <w:pPr>
        <w:pStyle w:val="Heading2"/>
      </w:pPr>
      <w:r>
        <w:t>Vector Math</w:t>
      </w:r>
    </w:p>
    <w:p w14:paraId="771597F3" w14:textId="77777777" w:rsidR="009B4FF5" w:rsidRDefault="00F0780D" w:rsidP="009B4FF5">
      <w:r>
        <w:t>Write several functions for p</w:t>
      </w:r>
      <w:r w:rsidR="009B4FF5">
        <w:t>e</w:t>
      </w:r>
      <w:r>
        <w:rPr>
          <w:lang w:val="bg-BG"/>
        </w:rPr>
        <w:t>р</w:t>
      </w:r>
      <w:r w:rsidR="009B4FF5">
        <w:t xml:space="preserve">forming </w:t>
      </w:r>
      <w:r w:rsidR="009B4FF5" w:rsidRPr="004D0F46">
        <w:rPr>
          <w:rStyle w:val="Strong"/>
        </w:rPr>
        <w:t>calculations</w:t>
      </w:r>
      <w:r w:rsidR="009B4FF5">
        <w:t xml:space="preserve"> with </w:t>
      </w:r>
      <w:r w:rsidR="009B4FF5" w:rsidRPr="004D0F46">
        <w:rPr>
          <w:rStyle w:val="Strong"/>
        </w:rPr>
        <w:t>vectors</w:t>
      </w:r>
      <w:r w:rsidR="00936C4E">
        <w:t xml:space="preserve"> in 2D space </w:t>
      </w:r>
      <w:r w:rsidR="00D01431">
        <w:rPr>
          <w:noProof/>
        </w:rPr>
        <w:drawing>
          <wp:inline distT="0" distB="0" distL="0" distR="0" wp14:anchorId="234B508D" wp14:editId="1B5DF5DC">
            <wp:extent cx="836762" cy="2304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25" cy="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F5">
        <w:t xml:space="preserve">and collect them all in a </w:t>
      </w:r>
      <w:r w:rsidR="009B4FF5" w:rsidRPr="004D0F46">
        <w:rPr>
          <w:rStyle w:val="Strong"/>
        </w:rPr>
        <w:t>single object</w:t>
      </w:r>
      <w:r w:rsidR="009B4FF5">
        <w:t xml:space="preserve"> (namespace), so they don’t pollute the global scope. Implement the following functions:</w:t>
      </w:r>
    </w:p>
    <w:p w14:paraId="127344A9" w14:textId="77777777" w:rsidR="009B4FF5" w:rsidRPr="00484B63" w:rsidRDefault="009B4FF5" w:rsidP="00D23219">
      <w:pPr>
        <w:pStyle w:val="ListParagraph"/>
        <w:numPr>
          <w:ilvl w:val="0"/>
          <w:numId w:val="29"/>
        </w:numPr>
      </w:pPr>
      <w:r w:rsidRPr="00FC6A66">
        <w:rPr>
          <w:rStyle w:val="CodeChar"/>
        </w:rPr>
        <w:t>add(vec1, vec2)</w:t>
      </w:r>
      <w:r w:rsidR="00F0780D">
        <w:t xml:space="preserve"> - Addition of two vectors -</w:t>
      </w:r>
      <w:r>
        <w:t xml:space="preserve"> </w:t>
      </w:r>
      <w:r w:rsidR="00D01431">
        <w:rPr>
          <w:noProof/>
        </w:rPr>
        <w:drawing>
          <wp:inline distT="0" distB="0" distL="0" distR="0" wp14:anchorId="7EADBB14" wp14:editId="69EEFD60">
            <wp:extent cx="1589406" cy="47623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1" cy="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2C7" w14:textId="77777777" w:rsidR="009B4FF5" w:rsidRPr="000E27FF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multiply</w:t>
      </w:r>
      <w:r w:rsidRPr="00FC6A66">
        <w:rPr>
          <w:rStyle w:val="CodeChar"/>
        </w:rPr>
        <w:t xml:space="preserve">(vec1, </w:t>
      </w:r>
      <w:r>
        <w:rPr>
          <w:rStyle w:val="CodeChar"/>
        </w:rPr>
        <w:t>scalar</w:t>
      </w:r>
      <w:r w:rsidRPr="00FC6A66">
        <w:rPr>
          <w:rStyle w:val="CodeChar"/>
        </w:rPr>
        <w:t>)</w:t>
      </w:r>
      <w:r w:rsidR="00F0780D">
        <w:t xml:space="preserve"> - Scalar multiplication -</w:t>
      </w:r>
      <w:r>
        <w:t xml:space="preserve"> </w:t>
      </w:r>
      <w:r w:rsidR="00D01431">
        <w:rPr>
          <w:noProof/>
        </w:rPr>
        <w:drawing>
          <wp:inline distT="0" distB="0" distL="0" distR="0" wp14:anchorId="107B49AF" wp14:editId="64C67113">
            <wp:extent cx="1495945" cy="47402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4" cy="4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CA6" w14:textId="77777777" w:rsidR="009B4FF5" w:rsidRPr="001557F6" w:rsidRDefault="009B4FF5" w:rsidP="00D01431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rStyle w:val="CodeChar"/>
        </w:rPr>
        <w:t>length</w:t>
      </w:r>
      <w:r w:rsidRPr="00FC6A66">
        <w:rPr>
          <w:rStyle w:val="CodeChar"/>
        </w:rPr>
        <w:t>(vec1)</w:t>
      </w:r>
      <w:r w:rsidR="00F0780D">
        <w:t xml:space="preserve"> - Vector length -</w:t>
      </w:r>
      <w:r>
        <w:t xml:space="preserve"> </w:t>
      </w:r>
      <w:r w:rsidR="001557F6">
        <w:rPr>
          <w:noProof/>
        </w:rPr>
        <w:drawing>
          <wp:inline distT="0" distB="0" distL="0" distR="0" wp14:anchorId="2BECD014" wp14:editId="36F75181">
            <wp:extent cx="1570007" cy="329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62" cy="3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CED" w14:textId="77777777" w:rsidR="009B4FF5" w:rsidRPr="00021969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dot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Dot product of two vectors -</w:t>
      </w:r>
      <w:r w:rsidRPr="00D23219">
        <w:rPr>
          <w:rFonts w:eastAsiaTheme="minorEastAsia"/>
        </w:rPr>
        <w:t xml:space="preserve"> </w:t>
      </w:r>
      <w:r w:rsidR="00BE22CD">
        <w:rPr>
          <w:rFonts w:eastAsiaTheme="minorEastAsia"/>
          <w:noProof/>
        </w:rPr>
        <w:drawing>
          <wp:inline distT="0" distB="0" distL="0" distR="0" wp14:anchorId="48FE8B38" wp14:editId="682FB683">
            <wp:extent cx="1826320" cy="37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41" cy="3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3E0" w14:textId="77777777" w:rsidR="009B4FF5" w:rsidRPr="007A2B54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cross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Cross product of two vectors -</w:t>
      </w:r>
      <w:r w:rsidRPr="00D23219">
        <w:rPr>
          <w:rFonts w:eastAsiaTheme="minorEastAsia"/>
        </w:rPr>
        <w:t xml:space="preserve"> </w:t>
      </w:r>
      <w:r w:rsidR="001557F6">
        <w:rPr>
          <w:rFonts w:eastAsiaTheme="minorEastAsia"/>
          <w:noProof/>
        </w:rPr>
        <w:drawing>
          <wp:inline distT="0" distB="0" distL="0" distR="0" wp14:anchorId="0979B142" wp14:editId="1C91F982">
            <wp:extent cx="1897812" cy="27804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82" cy="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6F8E" w14:textId="7BE828A8" w:rsidR="009B4FF5" w:rsidRPr="00484B63" w:rsidRDefault="009B4FF5" w:rsidP="009B4FF5">
      <w:r>
        <w:t>The math-savvy may notice that the given cross product formula results in</w:t>
      </w:r>
      <w:r w:rsidR="00F0780D">
        <w:t xml:space="preserve"> a scalar, instead of a vector -</w:t>
      </w:r>
      <w:r>
        <w:t xml:space="preserve"> we’re </w:t>
      </w:r>
      <w:r w:rsidR="00F02AB4">
        <w:t>only</w:t>
      </w:r>
      <w:r>
        <w:t xml:space="preserve"> measuring the length of the resulting vector, since cross product is not possible in 2D, it will exist purely in the z-dimension. If you don’t know what this all means, ignore this paragraph, it’s irrelevant to the solution.</w:t>
      </w:r>
    </w:p>
    <w:p w14:paraId="696A89DA" w14:textId="77777777" w:rsidR="009B4FF5" w:rsidRDefault="009B4FF5" w:rsidP="009B4FF5">
      <w:pPr>
        <w:pStyle w:val="Heading3"/>
      </w:pPr>
      <w:r>
        <w:t>Input</w:t>
      </w:r>
    </w:p>
    <w:p w14:paraId="37376648" w14:textId="77777777" w:rsidR="009B4FF5" w:rsidRDefault="009B4FF5" w:rsidP="009B4FF5">
      <w:r>
        <w:t xml:space="preserve">Each separate function in your namespace will be tested with individual values. It must expect </w:t>
      </w:r>
      <w:r w:rsidRPr="004D0F46">
        <w:rPr>
          <w:rStyle w:val="Strong"/>
        </w:rPr>
        <w:t>one or two</w:t>
      </w:r>
      <w:r>
        <w:t xml:space="preserve"> </w:t>
      </w:r>
      <w:r w:rsidRPr="004D0F46">
        <w:rPr>
          <w:rStyle w:val="Strong"/>
        </w:rPr>
        <w:t>arguments</w:t>
      </w:r>
      <w:r>
        <w:t xml:space="preserve">, as described above, and </w:t>
      </w:r>
      <w:r w:rsidRPr="004D0F46">
        <w:rPr>
          <w:rStyle w:val="Strong"/>
        </w:rPr>
        <w:t>return</w:t>
      </w:r>
      <w:r>
        <w:t xml:space="preserve"> a value. Vectors will be 2D </w:t>
      </w:r>
      <w:r w:rsidRPr="004D0F46">
        <w:rPr>
          <w:rStyle w:val="Strong"/>
        </w:rPr>
        <w:t>arrays</w:t>
      </w:r>
      <w:r>
        <w:t xml:space="preserve"> with format </w:t>
      </w:r>
      <w:r w:rsidRPr="0030465A">
        <w:rPr>
          <w:rStyle w:val="CodeChar"/>
        </w:rPr>
        <w:t>[x, y]</w:t>
      </w:r>
      <w:r>
        <w:t>.</w:t>
      </w:r>
    </w:p>
    <w:p w14:paraId="635BBC2F" w14:textId="77777777" w:rsidR="009B4FF5" w:rsidRDefault="009B4FF5" w:rsidP="009B4FF5">
      <w:pPr>
        <w:pStyle w:val="Heading3"/>
      </w:pPr>
      <w:r>
        <w:t>Output</w:t>
      </w:r>
    </w:p>
    <w:p w14:paraId="514F43B8" w14:textId="77777777" w:rsidR="009B4FF5" w:rsidRDefault="009B4FF5" w:rsidP="009B4FF5">
      <w:r>
        <w:t xml:space="preserve">Your program needs to </w:t>
      </w:r>
      <w:r w:rsidRPr="004D0F46">
        <w:rPr>
          <w:rStyle w:val="Strong"/>
        </w:rPr>
        <w:t>return</w:t>
      </w:r>
      <w:r>
        <w:t xml:space="preserve"> an object, containing </w:t>
      </w:r>
      <w:r w:rsidRPr="004D0F46">
        <w:rPr>
          <w:rStyle w:val="Strong"/>
        </w:rPr>
        <w:t>all functions</w:t>
      </w:r>
      <w:r>
        <w:t xml:space="preserve"> described above. Each individual function must </w:t>
      </w:r>
      <w:r w:rsidRPr="004D0F46">
        <w:rPr>
          <w:rStyle w:val="Strong"/>
        </w:rPr>
        <w:t>return</w:t>
      </w:r>
      <w:r>
        <w:t xml:space="preserve"> a value, as required. Don’t round any values.</w:t>
      </w:r>
    </w:p>
    <w:tbl>
      <w:tblPr>
        <w:tblStyle w:val="TableGrid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2"/>
        <w:gridCol w:w="1701"/>
        <w:gridCol w:w="4252"/>
      </w:tblGrid>
      <w:tr w:rsidR="009B4FF5" w:rsidRPr="00603773" w14:paraId="609C8D5A" w14:textId="77777777" w:rsidTr="00FC0EA1">
        <w:tc>
          <w:tcPr>
            <w:tcW w:w="4082" w:type="dxa"/>
            <w:shd w:val="clear" w:color="auto" w:fill="D9D9D9" w:themeFill="background1" w:themeFillShade="D9"/>
          </w:tcPr>
          <w:p w14:paraId="68E5D23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BE8928" w14:textId="77777777" w:rsidR="009B4FF5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A0A310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 xml:space="preserve">Explanation </w:t>
            </w:r>
          </w:p>
        </w:tc>
      </w:tr>
      <w:tr w:rsidR="009B4FF5" w:rsidRPr="0095466F" w14:paraId="1C8D46D9" w14:textId="77777777" w:rsidTr="00FC0EA1">
        <w:trPr>
          <w:trHeight w:val="418"/>
        </w:trPr>
        <w:tc>
          <w:tcPr>
            <w:tcW w:w="4082" w:type="dxa"/>
          </w:tcPr>
          <w:p w14:paraId="70E7AF27" w14:textId="77777777" w:rsidR="009B4FF5" w:rsidRPr="004E4EFE" w:rsidRDefault="009B4FF5" w:rsidP="00FC0EA1">
            <w:pPr>
              <w:pStyle w:val="Code"/>
            </w:pPr>
            <w:r>
              <w:t>solution.add([1, 1], [1, 0]);</w:t>
            </w:r>
          </w:p>
        </w:tc>
        <w:tc>
          <w:tcPr>
            <w:tcW w:w="1701" w:type="dxa"/>
          </w:tcPr>
          <w:p w14:paraId="033755DF" w14:textId="77777777" w:rsidR="009B4FF5" w:rsidRDefault="009B4FF5" w:rsidP="00FC0EA1">
            <w:pPr>
              <w:pStyle w:val="Code"/>
            </w:pPr>
            <w:r>
              <w:t>[2, 1]</w:t>
            </w:r>
          </w:p>
        </w:tc>
        <w:tc>
          <w:tcPr>
            <w:tcW w:w="4252" w:type="dxa"/>
          </w:tcPr>
          <w:p w14:paraId="7CE5F24C" w14:textId="77777777" w:rsidR="009B4FF5" w:rsidRPr="004E4EFE" w:rsidRDefault="009B4FF5" w:rsidP="00FC0EA1">
            <w:pPr>
              <w:pStyle w:val="Code"/>
            </w:pPr>
            <w:r>
              <w:t>[1 + 1, 1 + 0] = [2, 1]</w:t>
            </w:r>
          </w:p>
        </w:tc>
      </w:tr>
      <w:tr w:rsidR="009B4FF5" w:rsidRPr="0095466F" w14:paraId="7B61C6A4" w14:textId="77777777" w:rsidTr="00FC0EA1">
        <w:trPr>
          <w:trHeight w:val="418"/>
        </w:trPr>
        <w:tc>
          <w:tcPr>
            <w:tcW w:w="4082" w:type="dxa"/>
          </w:tcPr>
          <w:p w14:paraId="72E3B956" w14:textId="77777777" w:rsidR="009B4FF5" w:rsidRDefault="009B4FF5" w:rsidP="00FC0EA1">
            <w:pPr>
              <w:pStyle w:val="Code"/>
            </w:pPr>
            <w:r>
              <w:t>solution.multiply([3.5, -2], 2);</w:t>
            </w:r>
          </w:p>
        </w:tc>
        <w:tc>
          <w:tcPr>
            <w:tcW w:w="1701" w:type="dxa"/>
          </w:tcPr>
          <w:p w14:paraId="254A1586" w14:textId="77777777" w:rsidR="009B4FF5" w:rsidRDefault="009B4FF5" w:rsidP="00FC0EA1">
            <w:pPr>
              <w:pStyle w:val="Code"/>
            </w:pPr>
            <w:r>
              <w:t>[7, -4]</w:t>
            </w:r>
          </w:p>
        </w:tc>
        <w:tc>
          <w:tcPr>
            <w:tcW w:w="4252" w:type="dxa"/>
          </w:tcPr>
          <w:p w14:paraId="26288422" w14:textId="77777777" w:rsidR="009B4FF5" w:rsidRDefault="009B4FF5" w:rsidP="00FC0EA1">
            <w:pPr>
              <w:pStyle w:val="Code"/>
            </w:pPr>
            <w:r>
              <w:t>[3.5 * 2, (-2) * 2] = [7, -4]</w:t>
            </w:r>
          </w:p>
        </w:tc>
      </w:tr>
      <w:tr w:rsidR="009B4FF5" w:rsidRPr="0095466F" w14:paraId="3D460F1E" w14:textId="77777777" w:rsidTr="00FC0EA1">
        <w:trPr>
          <w:trHeight w:val="418"/>
        </w:trPr>
        <w:tc>
          <w:tcPr>
            <w:tcW w:w="4082" w:type="dxa"/>
          </w:tcPr>
          <w:p w14:paraId="710E8DEB" w14:textId="77777777" w:rsidR="009B4FF5" w:rsidRDefault="009B4FF5" w:rsidP="00FC0EA1">
            <w:pPr>
              <w:pStyle w:val="Code"/>
            </w:pPr>
            <w:r>
              <w:t>solution.length([3, -4]);</w:t>
            </w:r>
          </w:p>
        </w:tc>
        <w:tc>
          <w:tcPr>
            <w:tcW w:w="1701" w:type="dxa"/>
          </w:tcPr>
          <w:p w14:paraId="56675274" w14:textId="77777777" w:rsidR="009B4FF5" w:rsidRDefault="009B4FF5" w:rsidP="00FC0EA1">
            <w:pPr>
              <w:pStyle w:val="Code"/>
            </w:pPr>
            <w:r>
              <w:t>5</w:t>
            </w:r>
          </w:p>
        </w:tc>
        <w:tc>
          <w:tcPr>
            <w:tcW w:w="4252" w:type="dxa"/>
          </w:tcPr>
          <w:p w14:paraId="54D2FD23" w14:textId="77777777" w:rsidR="009B4FF5" w:rsidRDefault="009B4FF5" w:rsidP="00FC0EA1">
            <w:pPr>
              <w:pStyle w:val="Code"/>
            </w:pPr>
            <w:r>
              <w:t>sqrt(3 * 3 + (-4) * (-4)) = 5</w:t>
            </w:r>
          </w:p>
        </w:tc>
      </w:tr>
      <w:tr w:rsidR="009B4FF5" w:rsidRPr="0095466F" w14:paraId="4993FB6A" w14:textId="77777777" w:rsidTr="00FC0EA1">
        <w:trPr>
          <w:trHeight w:val="418"/>
        </w:trPr>
        <w:tc>
          <w:tcPr>
            <w:tcW w:w="4082" w:type="dxa"/>
          </w:tcPr>
          <w:p w14:paraId="43BEBEDA" w14:textId="77777777" w:rsidR="009B4FF5" w:rsidRDefault="009B4FF5" w:rsidP="00FC0EA1">
            <w:pPr>
              <w:pStyle w:val="Code"/>
            </w:pPr>
            <w:r>
              <w:t>solution.dot([1, 0], [0, -1]);</w:t>
            </w:r>
          </w:p>
        </w:tc>
        <w:tc>
          <w:tcPr>
            <w:tcW w:w="1701" w:type="dxa"/>
          </w:tcPr>
          <w:p w14:paraId="07AC7994" w14:textId="77777777" w:rsidR="009B4FF5" w:rsidRDefault="009B4FF5" w:rsidP="00FC0EA1">
            <w:pPr>
              <w:pStyle w:val="Code"/>
            </w:pPr>
            <w:r>
              <w:t>0</w:t>
            </w:r>
          </w:p>
        </w:tc>
        <w:tc>
          <w:tcPr>
            <w:tcW w:w="4252" w:type="dxa"/>
          </w:tcPr>
          <w:p w14:paraId="7EC0E812" w14:textId="77777777" w:rsidR="009B4FF5" w:rsidRDefault="009B4FF5" w:rsidP="00FC0EA1">
            <w:pPr>
              <w:pStyle w:val="Code"/>
            </w:pPr>
            <w:r>
              <w:t>1 * 0 + 0 * (-1) = 0</w:t>
            </w:r>
          </w:p>
        </w:tc>
      </w:tr>
      <w:tr w:rsidR="009B4FF5" w:rsidRPr="0095466F" w14:paraId="7E6E0822" w14:textId="77777777" w:rsidTr="00FC0EA1">
        <w:trPr>
          <w:trHeight w:val="418"/>
        </w:trPr>
        <w:tc>
          <w:tcPr>
            <w:tcW w:w="4082" w:type="dxa"/>
          </w:tcPr>
          <w:p w14:paraId="4D20FB88" w14:textId="77777777" w:rsidR="009B4FF5" w:rsidRDefault="009B4FF5" w:rsidP="00FC0EA1">
            <w:pPr>
              <w:pStyle w:val="Code"/>
            </w:pPr>
            <w:r>
              <w:t>solution.cross([3, 7], [1, 0]);</w:t>
            </w:r>
          </w:p>
        </w:tc>
        <w:tc>
          <w:tcPr>
            <w:tcW w:w="1701" w:type="dxa"/>
          </w:tcPr>
          <w:p w14:paraId="055E6B13" w14:textId="77777777" w:rsidR="009B4FF5" w:rsidRDefault="009B4FF5" w:rsidP="00FC0EA1">
            <w:pPr>
              <w:pStyle w:val="Code"/>
            </w:pPr>
            <w:r>
              <w:t>-7</w:t>
            </w:r>
          </w:p>
        </w:tc>
        <w:tc>
          <w:tcPr>
            <w:tcW w:w="4252" w:type="dxa"/>
          </w:tcPr>
          <w:p w14:paraId="123E6324" w14:textId="77777777" w:rsidR="009B4FF5" w:rsidRDefault="009B4FF5" w:rsidP="00FC0EA1">
            <w:pPr>
              <w:pStyle w:val="Code"/>
            </w:pPr>
            <w:r>
              <w:t>3 * 0 – 7 * 1 = -7</w:t>
            </w:r>
          </w:p>
        </w:tc>
      </w:tr>
    </w:tbl>
    <w:p w14:paraId="5E3AF90F" w14:textId="77777777" w:rsidR="00683587" w:rsidRDefault="00683587" w:rsidP="00683587">
      <w:pPr>
        <w:pStyle w:val="Heading2"/>
      </w:pPr>
      <w:r>
        <w:t>Breakfast Robot</w:t>
      </w:r>
    </w:p>
    <w:p w14:paraId="1771A645" w14:textId="0F709D30" w:rsidR="00683587" w:rsidRPr="00081DEE" w:rsidRDefault="00683587" w:rsidP="00683587">
      <w:pPr>
        <w:rPr>
          <w:i/>
          <w:noProof/>
        </w:rPr>
      </w:pPr>
      <w:r w:rsidRPr="00081DEE">
        <w:rPr>
          <w:i/>
        </w:rPr>
        <w:t xml:space="preserve">It’s finally the future! Robots take care of everything and man has been freed from the mundane tasks of living. There is still </w:t>
      </w:r>
      <w:r w:rsidR="000838D6" w:rsidRPr="00081DEE">
        <w:rPr>
          <w:i/>
        </w:rPr>
        <w:t>worked</w:t>
      </w:r>
      <w:r w:rsidRPr="00081DEE">
        <w:rPr>
          <w:i/>
        </w:rPr>
        <w:t xml:space="preserve"> to be done though, since those robo</w:t>
      </w:r>
      <w:r w:rsidR="00FB6214">
        <w:rPr>
          <w:i/>
        </w:rPr>
        <w:t>ts need to be programmed first -</w:t>
      </w:r>
      <w:r w:rsidRPr="00081DEE">
        <w:rPr>
          <w:i/>
        </w:rPr>
        <w:t xml:space="preserve"> we m</w:t>
      </w:r>
      <w:r w:rsidR="00FB6214">
        <w:rPr>
          <w:i/>
        </w:rPr>
        <w:t>ay have robot chefs, but we do no</w:t>
      </w:r>
      <w:r w:rsidRPr="00081DEE">
        <w:rPr>
          <w:i/>
        </w:rPr>
        <w:t xml:space="preserve">t yet </w:t>
      </w:r>
      <w:r w:rsidRPr="00081DEE">
        <w:rPr>
          <w:i/>
          <w:noProof/>
        </w:rPr>
        <w:t>have robot software developers.</w:t>
      </w:r>
    </w:p>
    <w:p w14:paraId="7E04552B" w14:textId="77777777" w:rsidR="00683587" w:rsidRDefault="00683587" w:rsidP="00683587">
      <w:pPr>
        <w:rPr>
          <w:noProof/>
        </w:rPr>
      </w:pPr>
      <w:r>
        <w:rPr>
          <w:noProof/>
        </w:rPr>
        <w:t>Your task is to write the management softw</w:t>
      </w:r>
      <w:r w:rsidR="00FB6214">
        <w:rPr>
          <w:noProof/>
        </w:rPr>
        <w:t>are for a breakfast chef robot -</w:t>
      </w:r>
      <w:r>
        <w:rPr>
          <w:noProof/>
        </w:rPr>
        <w:t xml:space="preserve"> it needs to </w:t>
      </w:r>
      <w:r w:rsidRPr="00C264DF">
        <w:rPr>
          <w:rStyle w:val="Strong"/>
          <w:noProof/>
        </w:rPr>
        <w:t>take orders</w:t>
      </w:r>
      <w:r>
        <w:rPr>
          <w:noProof/>
        </w:rPr>
        <w:t xml:space="preserve">, keep track of available </w:t>
      </w:r>
      <w:r w:rsidRPr="00C264DF">
        <w:rPr>
          <w:rStyle w:val="Strong"/>
          <w:noProof/>
        </w:rPr>
        <w:t>ingredients</w:t>
      </w:r>
      <w:r>
        <w:rPr>
          <w:noProof/>
        </w:rPr>
        <w:t xml:space="preserve"> and output an </w:t>
      </w:r>
      <w:r w:rsidRPr="00FB6214">
        <w:rPr>
          <w:b/>
          <w:noProof/>
        </w:rPr>
        <w:t>error</w:t>
      </w:r>
      <w:r>
        <w:rPr>
          <w:noProof/>
        </w:rPr>
        <w:t xml:space="preserve"> if something’s wrong. </w:t>
      </w:r>
      <w:r w:rsidR="00FB6214">
        <w:rPr>
          <w:noProof/>
        </w:rPr>
        <w:t>T</w:t>
      </w:r>
      <w:r>
        <w:rPr>
          <w:noProof/>
        </w:rPr>
        <w:t>he cooking instructions</w:t>
      </w:r>
      <w:r w:rsidR="00FB6214">
        <w:rPr>
          <w:noProof/>
        </w:rPr>
        <w:t xml:space="preserve"> have already been installed</w:t>
      </w:r>
      <w:r>
        <w:rPr>
          <w:noProof/>
        </w:rPr>
        <w:t xml:space="preserve">, so your module needs to </w:t>
      </w:r>
      <w:r w:rsidRPr="00C264DF">
        <w:rPr>
          <w:rStyle w:val="Strong"/>
          <w:noProof/>
        </w:rPr>
        <w:t>plug into</w:t>
      </w:r>
      <w:r>
        <w:rPr>
          <w:noProof/>
        </w:rPr>
        <w:t xml:space="preserve"> the system and only take care of </w:t>
      </w:r>
      <w:r w:rsidRPr="00FB6214">
        <w:rPr>
          <w:b/>
          <w:noProof/>
        </w:rPr>
        <w:t>orders</w:t>
      </w:r>
      <w:r>
        <w:rPr>
          <w:noProof/>
        </w:rPr>
        <w:t xml:space="preserve"> and </w:t>
      </w:r>
      <w:r w:rsidRPr="00FB6214">
        <w:rPr>
          <w:b/>
          <w:noProof/>
        </w:rPr>
        <w:t>ingredients</w:t>
      </w:r>
      <w:r>
        <w:rPr>
          <w:noProof/>
        </w:rPr>
        <w:t>. And since this is the future and food is printed with nano-particle beams, all</w:t>
      </w:r>
      <w:r w:rsidR="00FB6214">
        <w:rPr>
          <w:noProof/>
        </w:rPr>
        <w:t xml:space="preserve"> ingredients are microelements -</w:t>
      </w:r>
      <w:r>
        <w:rPr>
          <w:noProof/>
        </w:rPr>
        <w:t xml:space="preserve"> </w:t>
      </w:r>
      <w:r w:rsidRPr="004071B5">
        <w:rPr>
          <w:b/>
          <w:noProof/>
        </w:rPr>
        <w:t>protein</w:t>
      </w:r>
      <w:r>
        <w:rPr>
          <w:noProof/>
        </w:rPr>
        <w:t xml:space="preserve">, </w:t>
      </w:r>
      <w:r w:rsidRPr="004071B5">
        <w:rPr>
          <w:b/>
          <w:noProof/>
        </w:rPr>
        <w:t>carbohydrates</w:t>
      </w:r>
      <w:r>
        <w:rPr>
          <w:noProof/>
        </w:rPr>
        <w:t xml:space="preserve">, </w:t>
      </w:r>
      <w:r w:rsidRPr="004071B5">
        <w:rPr>
          <w:b/>
          <w:noProof/>
        </w:rPr>
        <w:t>fat</w:t>
      </w:r>
      <w:r>
        <w:rPr>
          <w:noProof/>
        </w:rPr>
        <w:t xml:space="preserve"> and </w:t>
      </w:r>
      <w:r w:rsidRPr="004071B5">
        <w:rPr>
          <w:b/>
          <w:noProof/>
        </w:rPr>
        <w:t>flavours</w:t>
      </w:r>
      <w:r>
        <w:rPr>
          <w:noProof/>
        </w:rPr>
        <w:t>. The library of recipes includes the following meals:</w:t>
      </w:r>
    </w:p>
    <w:p w14:paraId="074443FE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BB5358">
        <w:rPr>
          <w:rStyle w:val="CodeChar"/>
        </w:rPr>
        <w:t>Apple</w:t>
      </w:r>
      <w:r w:rsidR="00FB6214">
        <w:rPr>
          <w:noProof/>
        </w:rPr>
        <w:t xml:space="preserve"> -</w:t>
      </w:r>
      <w:r>
        <w:rPr>
          <w:noProof/>
        </w:rPr>
        <w:t xml:space="preserve"> made with </w:t>
      </w:r>
      <w:r w:rsidRPr="00430095">
        <w:rPr>
          <w:b/>
          <w:noProof/>
        </w:rPr>
        <w:t>1 carb</w:t>
      </w:r>
      <w:r>
        <w:rPr>
          <w:noProof/>
        </w:rPr>
        <w:t xml:space="preserve"> and </w:t>
      </w:r>
      <w:r w:rsidRPr="00430095">
        <w:rPr>
          <w:b/>
          <w:noProof/>
        </w:rPr>
        <w:t>2 flavour</w:t>
      </w:r>
    </w:p>
    <w:p w14:paraId="60F11401" w14:textId="7D485D28" w:rsidR="00683587" w:rsidRPr="00430095" w:rsidRDefault="00076CB1" w:rsidP="00683587">
      <w:pPr>
        <w:pStyle w:val="ListParagraph"/>
        <w:numPr>
          <w:ilvl w:val="0"/>
          <w:numId w:val="25"/>
        </w:numPr>
        <w:rPr>
          <w:b/>
          <w:noProof/>
        </w:rPr>
      </w:pPr>
      <w:r>
        <w:rPr>
          <w:rStyle w:val="CodeChar"/>
        </w:rPr>
        <w:t xml:space="preserve">Lemonade </w:t>
      </w:r>
      <w:r w:rsidR="00FB6214">
        <w:rPr>
          <w:noProof/>
        </w:rPr>
        <w:t>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20 flavour</w:t>
      </w:r>
    </w:p>
    <w:p w14:paraId="1B995510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430095">
        <w:rPr>
          <w:rStyle w:val="CodeChar"/>
        </w:rPr>
        <w:t>Burger</w:t>
      </w:r>
      <w:r w:rsidR="00FB6214">
        <w:rPr>
          <w:noProof/>
        </w:rPr>
        <w:t xml:space="preserve"> -</w:t>
      </w:r>
      <w:r w:rsidRPr="00430095">
        <w:rPr>
          <w:noProof/>
        </w:rPr>
        <w:t xml:space="preserve"> made with </w:t>
      </w:r>
      <w:r w:rsidRPr="00430095">
        <w:rPr>
          <w:b/>
          <w:noProof/>
        </w:rPr>
        <w:t>5 carb</w:t>
      </w:r>
      <w:r>
        <w:rPr>
          <w:noProof/>
        </w:rPr>
        <w:t xml:space="preserve">, </w:t>
      </w:r>
      <w:r>
        <w:rPr>
          <w:b/>
          <w:noProof/>
        </w:rPr>
        <w:t>7</w:t>
      </w:r>
      <w:r w:rsidRPr="00430095">
        <w:rPr>
          <w:b/>
          <w:noProof/>
        </w:rPr>
        <w:t xml:space="preserve"> fat</w:t>
      </w:r>
      <w:r>
        <w:rPr>
          <w:noProof/>
        </w:rPr>
        <w:t xml:space="preserve"> and </w:t>
      </w:r>
      <w:r>
        <w:rPr>
          <w:b/>
          <w:noProof/>
        </w:rPr>
        <w:t>3</w:t>
      </w:r>
      <w:r w:rsidRPr="00430095">
        <w:rPr>
          <w:b/>
          <w:noProof/>
        </w:rPr>
        <w:t xml:space="preserve"> flavour</w:t>
      </w:r>
    </w:p>
    <w:p w14:paraId="64611376" w14:textId="5C1194A2" w:rsidR="00683587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Eggs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5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 flavour</w:t>
      </w:r>
    </w:p>
    <w:p w14:paraId="7B348F19" w14:textId="62923BA1" w:rsidR="00683587" w:rsidRPr="0075009E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Turkey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10 flavour</w:t>
      </w:r>
    </w:p>
    <w:p w14:paraId="2A62AE3D" w14:textId="77777777" w:rsidR="00683587" w:rsidRDefault="00683587" w:rsidP="00683587">
      <w:r>
        <w:t xml:space="preserve">The robot receives instructions either to </w:t>
      </w:r>
      <w:r w:rsidRPr="00FB6214">
        <w:rPr>
          <w:b/>
        </w:rPr>
        <w:t>restock</w:t>
      </w:r>
      <w:r>
        <w:t xml:space="preserve"> the supply, </w:t>
      </w:r>
      <w:r w:rsidRPr="00FB6214">
        <w:rPr>
          <w:b/>
        </w:rPr>
        <w:t>cook</w:t>
      </w:r>
      <w:r>
        <w:t xml:space="preserve"> a meal or </w:t>
      </w:r>
      <w:r w:rsidRPr="00FB6214">
        <w:rPr>
          <w:b/>
        </w:rPr>
        <w:t>report</w:t>
      </w:r>
      <w:r>
        <w:t xml:space="preserve"> statistics. The input consists of one of the following commands:</w:t>
      </w:r>
    </w:p>
    <w:p w14:paraId="26C33340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restock &lt;microelement&gt; &lt;quantity&gt;</w:t>
      </w:r>
      <w:r w:rsidR="00FB6214">
        <w:t xml:space="preserve"> -</w:t>
      </w:r>
      <w:r>
        <w:t xml:space="preserve"> increases the stored quantity of the given microelement</w:t>
      </w:r>
    </w:p>
    <w:p w14:paraId="2991F6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prepare &lt;recipe&gt; &lt;quantity&gt;</w:t>
      </w:r>
      <w:r w:rsidR="00FB6214">
        <w:t xml:space="preserve"> -</w:t>
      </w:r>
      <w:r>
        <w:t xml:space="preserve"> use</w:t>
      </w:r>
      <w:r w:rsidR="00D31BDC">
        <w:t>s</w:t>
      </w:r>
      <w:r>
        <w:t xml:space="preserve"> the available ingredients to prepare the given meal</w:t>
      </w:r>
    </w:p>
    <w:p w14:paraId="5FBC3D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report</w:t>
      </w:r>
      <w:r w:rsidR="00FB6214">
        <w:t xml:space="preserve"> -</w:t>
      </w:r>
      <w:r>
        <w:t xml:space="preserve"> return</w:t>
      </w:r>
      <w:r w:rsidR="00D31BDC">
        <w:t>s</w:t>
      </w:r>
      <w:r>
        <w:t xml:space="preserve"> information about the stored microelements, in the order described below, including zero elements</w:t>
      </w:r>
    </w:p>
    <w:p w14:paraId="53A21D92" w14:textId="77777777" w:rsidR="00683587" w:rsidRDefault="00683587" w:rsidP="00683587">
      <w:r>
        <w:t xml:space="preserve">The robot is equipped with a quantum field storage, so it can hold an </w:t>
      </w:r>
      <w:r w:rsidRPr="00C264DF">
        <w:rPr>
          <w:rStyle w:val="Strong"/>
        </w:rPr>
        <w:t>unlimited quantity</w:t>
      </w:r>
      <w:r>
        <w:t xml:space="preserve"> of ingredients, but there is no guarantee there will be enough available to prepare a recipe, in which case an </w:t>
      </w:r>
      <w:r w:rsidRPr="00C264DF">
        <w:rPr>
          <w:rStyle w:val="Strong"/>
        </w:rPr>
        <w:t>error message</w:t>
      </w:r>
      <w:r>
        <w:t xml:space="preserve"> should be returned. Their availability is checked in the </w:t>
      </w:r>
      <w:r w:rsidRPr="00C264DF">
        <w:rPr>
          <w:rStyle w:val="Strong"/>
        </w:rPr>
        <w:t>order</w:t>
      </w:r>
      <w:r>
        <w:t xml:space="preserve"> in which they </w:t>
      </w:r>
      <w:r w:rsidRPr="00C264DF">
        <w:rPr>
          <w:rStyle w:val="Strong"/>
        </w:rPr>
        <w:t>appear</w:t>
      </w:r>
      <w:r>
        <w:t xml:space="preserve"> in the recipe, so the error should ref</w:t>
      </w:r>
      <w:r w:rsidR="00D31BDC">
        <w:t>lect the first requirement that</w:t>
      </w:r>
      <w:r>
        <w:t xml:space="preserve"> was</w:t>
      </w:r>
      <w:r w:rsidR="00D31BDC">
        <w:t xml:space="preserve"> not</w:t>
      </w:r>
      <w:r>
        <w:t xml:space="preserve"> met.</w:t>
      </w:r>
    </w:p>
    <w:p w14:paraId="0D555903" w14:textId="77777777" w:rsidR="00081DEE" w:rsidRDefault="00081DEE" w:rsidP="00683587">
      <w:r>
        <w:t xml:space="preserve">Submit a </w:t>
      </w:r>
      <w:r w:rsidRPr="00081DEE">
        <w:rPr>
          <w:rStyle w:val="Strong"/>
        </w:rPr>
        <w:t>closure</w:t>
      </w:r>
      <w:r>
        <w:t xml:space="preserve"> that returns the management functio</w:t>
      </w:r>
      <w:r w:rsidR="00D31BDC">
        <w:t xml:space="preserve">n. The management function </w:t>
      </w:r>
      <w:r>
        <w:t>take</w:t>
      </w:r>
      <w:r w:rsidR="00D31BDC">
        <w:t>s</w:t>
      </w:r>
      <w:r>
        <w:t xml:space="preserve"> one parameter.</w:t>
      </w:r>
    </w:p>
    <w:p w14:paraId="1E447BF1" w14:textId="77777777" w:rsidR="00683587" w:rsidRDefault="00683587" w:rsidP="00683587">
      <w:pPr>
        <w:pStyle w:val="Heading3"/>
      </w:pPr>
      <w:r>
        <w:t>Input</w:t>
      </w:r>
    </w:p>
    <w:p w14:paraId="44539AB3" w14:textId="77777777" w:rsidR="00683587" w:rsidRPr="0075009E" w:rsidRDefault="00683587" w:rsidP="00683587">
      <w:r>
        <w:t xml:space="preserve">Instructions are passed as a </w:t>
      </w:r>
      <w:r w:rsidRPr="00C264DF">
        <w:rPr>
          <w:rStyle w:val="Strong"/>
        </w:rPr>
        <w:t>string argument</w:t>
      </w:r>
      <w:r>
        <w:t xml:space="preserve"> to your management function. It will be called </w:t>
      </w:r>
      <w:r w:rsidRPr="00C264DF">
        <w:rPr>
          <w:rStyle w:val="Strong"/>
        </w:rPr>
        <w:t>several times</w:t>
      </w:r>
      <w:r>
        <w:t xml:space="preserve"> per session, so internal state must be </w:t>
      </w:r>
      <w:r w:rsidRPr="00C264DF">
        <w:rPr>
          <w:rStyle w:val="Strong"/>
        </w:rPr>
        <w:t>preserved</w:t>
      </w:r>
      <w:r>
        <w:t xml:space="preserve"> throughout the entire session.</w:t>
      </w:r>
    </w:p>
    <w:p w14:paraId="5662B02C" w14:textId="77777777" w:rsidR="00683587" w:rsidRDefault="00683587" w:rsidP="00683587">
      <w:pPr>
        <w:pStyle w:val="Heading3"/>
      </w:pPr>
      <w:r>
        <w:t>Output</w:t>
      </w:r>
    </w:p>
    <w:p w14:paraId="230D7E73" w14:textId="77777777" w:rsidR="00683587" w:rsidRDefault="00683587" w:rsidP="00683587">
      <w:r>
        <w:t xml:space="preserve">The </w:t>
      </w:r>
      <w:r w:rsidRPr="00C264DF">
        <w:rPr>
          <w:rStyle w:val="Strong"/>
        </w:rPr>
        <w:t>return</w:t>
      </w:r>
      <w:r>
        <w:t xml:space="preserve"> value of each operation is one of the following strings:</w:t>
      </w:r>
    </w:p>
    <w:p w14:paraId="57B8BBEC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Success</w:t>
      </w:r>
      <w:r w:rsidR="00D31BDC">
        <w:t xml:space="preserve"> -</w:t>
      </w:r>
      <w:r>
        <w:t xml:space="preserve"> when restocking or completing cooking without errors</w:t>
      </w:r>
    </w:p>
    <w:p w14:paraId="650E24C6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Error: not enough &lt;ingredient&gt; in stock</w:t>
      </w:r>
      <w:r w:rsidR="00D31BDC">
        <w:t xml:space="preserve"> -</w:t>
      </w:r>
      <w:r>
        <w:t xml:space="preserve"> when the robot couldn’t muster enough microelements</w:t>
      </w:r>
    </w:p>
    <w:p w14:paraId="6AA5AA2D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ED7863">
        <w:rPr>
          <w:rStyle w:val="CodeChar"/>
        </w:rPr>
        <w:t>protein={qty} carbohydrate={qty} fat={qty} flavour={qty}</w:t>
      </w:r>
      <w:r w:rsidR="00D31BDC">
        <w:t xml:space="preserve"> -</w:t>
      </w:r>
      <w:r>
        <w:t xml:space="preserve"> when a report is requested, in a single string</w:t>
      </w:r>
    </w:p>
    <w:p w14:paraId="707E6FEA" w14:textId="77777777" w:rsidR="00683587" w:rsidRDefault="00683587" w:rsidP="00683587">
      <w:pPr>
        <w:pStyle w:val="Heading3"/>
      </w:pPr>
      <w:r>
        <w:t>Constraints</w:t>
      </w:r>
    </w:p>
    <w:p w14:paraId="3D984F9B" w14:textId="77777777" w:rsidR="00081DEE" w:rsidRDefault="00683587" w:rsidP="00081DEE">
      <w:pPr>
        <w:pStyle w:val="ListParagraph"/>
        <w:numPr>
          <w:ilvl w:val="0"/>
          <w:numId w:val="27"/>
        </w:numPr>
      </w:pPr>
      <w:r>
        <w:t>Recipes and ingredients in commands will always have valid names.</w:t>
      </w:r>
    </w:p>
    <w:p w14:paraId="1732C0DB" w14:textId="77777777" w:rsidR="00081DEE" w:rsidRDefault="00081DEE" w:rsidP="00081DEE">
      <w:pPr>
        <w:pStyle w:val="Heading3"/>
      </w:pPr>
      <w:r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81DEE" w:rsidRPr="00603773" w14:paraId="2DF938E5" w14:textId="77777777" w:rsidTr="00081DEE">
        <w:tc>
          <w:tcPr>
            <w:tcW w:w="10431" w:type="dxa"/>
            <w:shd w:val="clear" w:color="auto" w:fill="D9D9D9" w:themeFill="background1" w:themeFillShade="D9"/>
          </w:tcPr>
          <w:p w14:paraId="111D5958" w14:textId="77777777" w:rsidR="00081DEE" w:rsidRPr="00603773" w:rsidRDefault="00081DEE" w:rsidP="00D4461E">
            <w:pPr>
              <w:pStyle w:val="Code"/>
              <w:spacing w:before="0" w:after="0"/>
              <w:jc w:val="center"/>
            </w:pPr>
            <w:r>
              <w:t>Execution</w:t>
            </w:r>
          </w:p>
        </w:tc>
      </w:tr>
      <w:tr w:rsidR="00081DEE" w:rsidRPr="0095466F" w14:paraId="0D864DFC" w14:textId="77777777" w:rsidTr="00081DEE">
        <w:trPr>
          <w:trHeight w:val="418"/>
        </w:trPr>
        <w:tc>
          <w:tcPr>
            <w:tcW w:w="10431" w:type="dxa"/>
          </w:tcPr>
          <w:p w14:paraId="4D087E4F" w14:textId="77777777" w:rsidR="00081DEE" w:rsidRDefault="00081DEE" w:rsidP="00D4461E">
            <w:pPr>
              <w:pStyle w:val="Code"/>
            </w:pPr>
            <w:r>
              <w:t>let manager = solution();</w:t>
            </w:r>
          </w:p>
          <w:p w14:paraId="59E283B9" w14:textId="161F6FBA" w:rsidR="00081DEE" w:rsidRDefault="00081DEE" w:rsidP="00D4461E">
            <w:pPr>
              <w:pStyle w:val="Code"/>
            </w:pPr>
            <w:r>
              <w:t xml:space="preserve">manager("restock flavour 50"); </w:t>
            </w:r>
            <w:r w:rsidR="008D3ED8">
              <w:t xml:space="preserve"> </w:t>
            </w:r>
            <w:r w:rsidRPr="00081DEE">
              <w:rPr>
                <w:i/>
                <w:color w:val="00B050"/>
              </w:rPr>
              <w:t>// Success</w:t>
            </w:r>
          </w:p>
          <w:p w14:paraId="61E4470B" w14:textId="2FA364B8" w:rsidR="00081DEE" w:rsidRPr="004E4EFE" w:rsidRDefault="00081DEE" w:rsidP="00D4461E">
            <w:pPr>
              <w:pStyle w:val="Code"/>
            </w:pPr>
            <w:r>
              <w:t xml:space="preserve">manager("prepare </w:t>
            </w:r>
            <w:r w:rsidR="00076CB1">
              <w:t>lemonade</w:t>
            </w:r>
            <w:r>
              <w:t xml:space="preserve"> 4");  </w:t>
            </w:r>
            <w:r w:rsidRPr="00081DEE">
              <w:rPr>
                <w:i/>
                <w:color w:val="00B050"/>
              </w:rPr>
              <w:t>// Error: not enough carbohydrate in stock</w:t>
            </w:r>
          </w:p>
        </w:tc>
      </w:tr>
    </w:tbl>
    <w:p w14:paraId="746A7FFB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1F39B6C8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34BCAC4E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452B0A5F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4E124DDF" w14:textId="77777777" w:rsidTr="00081DEE">
        <w:trPr>
          <w:trHeight w:val="418"/>
        </w:trPr>
        <w:tc>
          <w:tcPr>
            <w:tcW w:w="3516" w:type="dxa"/>
          </w:tcPr>
          <w:p w14:paraId="0425C916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38A00DD6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6F3F9119" w14:textId="77777777" w:rsidR="00683587" w:rsidRDefault="00683587" w:rsidP="00FC0EA1">
            <w:pPr>
              <w:pStyle w:val="Code"/>
            </w:pPr>
            <w:r>
              <w:t>prepare apple 1</w:t>
            </w:r>
          </w:p>
          <w:p w14:paraId="74AE5B6C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5FF63B70" w14:textId="77777777" w:rsidR="00683587" w:rsidRDefault="00683587" w:rsidP="00FC0EA1">
            <w:pPr>
              <w:pStyle w:val="Code"/>
            </w:pPr>
            <w:r>
              <w:t>prepare burger 1</w:t>
            </w:r>
          </w:p>
          <w:p w14:paraId="0453259C" w14:textId="77777777" w:rsidR="00683587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04D697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76DD59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0BA70195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0F465CE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5AF25DE9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1F0997D3" w14:textId="77777777" w:rsidR="00683587" w:rsidRPr="00ED7863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4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3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5</w:t>
            </w:r>
          </w:p>
        </w:tc>
      </w:tr>
    </w:tbl>
    <w:p w14:paraId="2F424425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4A8311E4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1C3D1B02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6F41CDDA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76F2EA0F" w14:textId="77777777" w:rsidTr="00081DEE">
        <w:trPr>
          <w:trHeight w:val="418"/>
        </w:trPr>
        <w:tc>
          <w:tcPr>
            <w:tcW w:w="3516" w:type="dxa"/>
          </w:tcPr>
          <w:p w14:paraId="21522EAC" w14:textId="3F1AB62E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>turkey</w:t>
            </w:r>
            <w:r>
              <w:t xml:space="preserve"> 1</w:t>
            </w:r>
          </w:p>
          <w:p w14:paraId="68D543F7" w14:textId="77777777" w:rsidR="00683587" w:rsidRDefault="00683587" w:rsidP="00FC0EA1">
            <w:pPr>
              <w:pStyle w:val="Code"/>
            </w:pPr>
            <w:r>
              <w:t>restock protein 10</w:t>
            </w:r>
          </w:p>
          <w:p w14:paraId="589D3F82" w14:textId="5BE0198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239A43D5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7029018A" w14:textId="43A3B0B4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02D100E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0BCDCBEB" w14:textId="25298D8F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114C053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442314B5" w14:textId="16134E6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10DE349B" w14:textId="77777777" w:rsidR="00683587" w:rsidRPr="00076CB1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3794D169" w14:textId="77777777" w:rsidR="00683587" w:rsidRDefault="00683587" w:rsidP="00FC0EA1">
            <w:pPr>
              <w:pStyle w:val="Code"/>
            </w:pPr>
            <w:r>
              <w:t>Error: not enough protein in stock</w:t>
            </w:r>
          </w:p>
          <w:p w14:paraId="63327E56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25973D" w14:textId="77777777" w:rsidR="00683587" w:rsidRDefault="00683587" w:rsidP="00FC0EA1">
            <w:pPr>
              <w:pStyle w:val="Code"/>
            </w:pPr>
            <w:r>
              <w:t>Error: not enough carbohydrate in stock</w:t>
            </w:r>
          </w:p>
          <w:p w14:paraId="7427CB8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5B73DF4" w14:textId="77777777" w:rsidR="00683587" w:rsidRDefault="00683587" w:rsidP="00FC0EA1">
            <w:pPr>
              <w:pStyle w:val="Code"/>
            </w:pPr>
            <w:r>
              <w:t>Error: not enough fat in stock</w:t>
            </w:r>
          </w:p>
          <w:p w14:paraId="51D079B4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5D9D3D8" w14:textId="77777777" w:rsidR="00683587" w:rsidRDefault="00683587" w:rsidP="00FC0EA1">
            <w:pPr>
              <w:pStyle w:val="Code"/>
            </w:pPr>
            <w:r>
              <w:t>Error: not enough flavour in stock</w:t>
            </w:r>
          </w:p>
          <w:p w14:paraId="50A0DD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64D6F40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B1CC2F" w14:textId="77777777" w:rsidR="00683587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</w:p>
        </w:tc>
      </w:tr>
    </w:tbl>
    <w:p w14:paraId="41B6F7C0" w14:textId="77777777" w:rsidR="009B4FF5" w:rsidRPr="005A62BD" w:rsidRDefault="009B4FF5" w:rsidP="005B24F7">
      <w:pPr>
        <w:pStyle w:val="Heading2"/>
        <w:numPr>
          <w:ilvl w:val="0"/>
          <w:numId w:val="0"/>
        </w:numPr>
        <w:ind w:left="426" w:hanging="426"/>
        <w:rPr>
          <w:noProof/>
        </w:rPr>
      </w:pPr>
    </w:p>
    <w:sectPr w:rsidR="009B4FF5" w:rsidRPr="005A62B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5A0E8" w14:textId="77777777" w:rsidR="006D5CD7" w:rsidRDefault="006D5CD7" w:rsidP="008068A2">
      <w:pPr>
        <w:spacing w:after="0" w:line="240" w:lineRule="auto"/>
      </w:pPr>
      <w:r>
        <w:separator/>
      </w:r>
    </w:p>
  </w:endnote>
  <w:endnote w:type="continuationSeparator" w:id="0">
    <w:p w14:paraId="764DFE5F" w14:textId="77777777" w:rsidR="006D5CD7" w:rsidRDefault="006D5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AB645" w14:textId="77777777" w:rsidR="00E80B5E" w:rsidRPr="00AC77AD" w:rsidRDefault="00E80B5E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318097" wp14:editId="271ECD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3B93E94" wp14:editId="54A28CC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FFA666" wp14:editId="3C9F9D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7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AE1C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A3CdV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4A58C" wp14:editId="5FFFC5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23870" w14:textId="29CD5E28" w:rsidR="00E80B5E" w:rsidRPr="008C2B83" w:rsidRDefault="00E80B5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F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F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4A58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SvrQ1D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3E323870" w14:textId="29CD5E28" w:rsidR="00E80B5E" w:rsidRPr="008C2B83" w:rsidRDefault="00E80B5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F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F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8D54F" wp14:editId="54FC2B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9CA8DD" w14:textId="77777777" w:rsidR="00E80B5E" w:rsidRDefault="00E80B5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8D54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D9CA8DD" w14:textId="77777777" w:rsidR="00E80B5E" w:rsidRDefault="00E80B5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0DE0B4" wp14:editId="547240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88A80" w14:textId="77777777" w:rsidR="00E80B5E" w:rsidRDefault="00E80B5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165546" w14:textId="77777777" w:rsidR="00E80B5E" w:rsidRDefault="00E80B5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348B7D" wp14:editId="03D7EF2A">
                                <wp:extent cx="167005" cy="203387"/>
                                <wp:effectExtent l="0" t="0" r="4445" b="6350"/>
                                <wp:docPr id="8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ECCF1" wp14:editId="0308F340">
                                <wp:extent cx="171450" cy="205105"/>
                                <wp:effectExtent l="0" t="0" r="0" b="4445"/>
                                <wp:docPr id="85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8C7C" wp14:editId="0AE2274D">
                                <wp:extent cx="200152" cy="200152"/>
                                <wp:effectExtent l="0" t="0" r="9525" b="9525"/>
                                <wp:docPr id="8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0A6C90" wp14:editId="27F3925B">
                                <wp:extent cx="200152" cy="200152"/>
                                <wp:effectExtent l="0" t="0" r="9525" b="9525"/>
                                <wp:docPr id="8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268ED" wp14:editId="7CC02AF4">
                                <wp:extent cx="200152" cy="200152"/>
                                <wp:effectExtent l="0" t="0" r="9525" b="9525"/>
                                <wp:docPr id="8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CD131" wp14:editId="7F323D0F">
                                <wp:extent cx="190500" cy="190500"/>
                                <wp:effectExtent l="0" t="0" r="0" b="0"/>
                                <wp:docPr id="8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5D56D2" wp14:editId="28D87F3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470E4" wp14:editId="1DBB987F">
                                <wp:extent cx="200152" cy="200152"/>
                                <wp:effectExtent l="0" t="0" r="9525" b="9525"/>
                                <wp:docPr id="9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D6066B" wp14:editId="6DC11F3E">
                                <wp:extent cx="215153" cy="209247"/>
                                <wp:effectExtent l="0" t="0" r="0" b="635"/>
                                <wp:docPr id="9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D88EB4" wp14:editId="22E74890">
                                <wp:extent cx="200152" cy="200152"/>
                                <wp:effectExtent l="0" t="0" r="9525" b="9525"/>
                                <wp:docPr id="9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DE0B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6E88A80" w14:textId="77777777" w:rsidR="00E80B5E" w:rsidRDefault="00E80B5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165546" w14:textId="77777777" w:rsidR="00E80B5E" w:rsidRDefault="00E80B5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348B7D" wp14:editId="03D7EF2A">
                          <wp:extent cx="167005" cy="203387"/>
                          <wp:effectExtent l="0" t="0" r="4445" b="6350"/>
                          <wp:docPr id="8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FECCF1" wp14:editId="0308F340">
                          <wp:extent cx="171450" cy="205105"/>
                          <wp:effectExtent l="0" t="0" r="0" b="4445"/>
                          <wp:docPr id="85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8C7C" wp14:editId="0AE2274D">
                          <wp:extent cx="200152" cy="200152"/>
                          <wp:effectExtent l="0" t="0" r="9525" b="9525"/>
                          <wp:docPr id="8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0A6C90" wp14:editId="27F3925B">
                          <wp:extent cx="200152" cy="200152"/>
                          <wp:effectExtent l="0" t="0" r="9525" b="9525"/>
                          <wp:docPr id="8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268ED" wp14:editId="7CC02AF4">
                          <wp:extent cx="200152" cy="200152"/>
                          <wp:effectExtent l="0" t="0" r="9525" b="9525"/>
                          <wp:docPr id="8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CD131" wp14:editId="7F323D0F">
                          <wp:extent cx="190500" cy="190500"/>
                          <wp:effectExtent l="0" t="0" r="0" b="0"/>
                          <wp:docPr id="8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5D56D2" wp14:editId="28D87F3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470E4" wp14:editId="1DBB987F">
                          <wp:extent cx="200152" cy="200152"/>
                          <wp:effectExtent l="0" t="0" r="9525" b="9525"/>
                          <wp:docPr id="9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D6066B" wp14:editId="6DC11F3E">
                          <wp:extent cx="215153" cy="209247"/>
                          <wp:effectExtent l="0" t="0" r="0" b="635"/>
                          <wp:docPr id="9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D88EB4" wp14:editId="22E74890">
                          <wp:extent cx="200152" cy="200152"/>
                          <wp:effectExtent l="0" t="0" r="9525" b="9525"/>
                          <wp:docPr id="9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CF46E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C5F47" w14:textId="77777777" w:rsidR="006D5CD7" w:rsidRDefault="006D5CD7" w:rsidP="008068A2">
      <w:pPr>
        <w:spacing w:after="0" w:line="240" w:lineRule="auto"/>
      </w:pPr>
      <w:r>
        <w:separator/>
      </w:r>
    </w:p>
  </w:footnote>
  <w:footnote w:type="continuationSeparator" w:id="0">
    <w:p w14:paraId="319AE2AB" w14:textId="77777777" w:rsidR="006D5CD7" w:rsidRDefault="006D5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F32E9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5"/>
  </w:num>
  <w:num w:numId="5">
    <w:abstractNumId w:val="26"/>
  </w:num>
  <w:num w:numId="6">
    <w:abstractNumId w:val="33"/>
  </w:num>
  <w:num w:numId="7">
    <w:abstractNumId w:val="4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4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7"/>
  </w:num>
  <w:num w:numId="25">
    <w:abstractNumId w:val="40"/>
  </w:num>
  <w:num w:numId="26">
    <w:abstractNumId w:val="41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3"/>
  </w:num>
  <w:num w:numId="32">
    <w:abstractNumId w:val="35"/>
  </w:num>
  <w:num w:numId="33">
    <w:abstractNumId w:val="37"/>
  </w:num>
  <w:num w:numId="34">
    <w:abstractNumId w:val="29"/>
  </w:num>
  <w:num w:numId="35">
    <w:abstractNumId w:val="12"/>
  </w:num>
  <w:num w:numId="36">
    <w:abstractNumId w:val="28"/>
  </w:num>
  <w:num w:numId="37">
    <w:abstractNumId w:val="0"/>
  </w:num>
  <w:num w:numId="38">
    <w:abstractNumId w:val="17"/>
  </w:num>
  <w:num w:numId="39">
    <w:abstractNumId w:val="39"/>
  </w:num>
  <w:num w:numId="40">
    <w:abstractNumId w:val="44"/>
  </w:num>
  <w:num w:numId="41">
    <w:abstractNumId w:val="30"/>
  </w:num>
  <w:num w:numId="42">
    <w:abstractNumId w:val="21"/>
  </w:num>
  <w:num w:numId="43">
    <w:abstractNumId w:val="32"/>
  </w:num>
  <w:num w:numId="44">
    <w:abstractNumId w:val="45"/>
  </w:num>
  <w:num w:numId="45">
    <w:abstractNumId w:val="38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443"/>
    <w:rsid w:val="00016D20"/>
    <w:rsid w:val="00025F04"/>
    <w:rsid w:val="000548E5"/>
    <w:rsid w:val="00064D15"/>
    <w:rsid w:val="00076CB1"/>
    <w:rsid w:val="00081DEE"/>
    <w:rsid w:val="000838D6"/>
    <w:rsid w:val="00083AA9"/>
    <w:rsid w:val="00086727"/>
    <w:rsid w:val="0009751A"/>
    <w:rsid w:val="000B39E6"/>
    <w:rsid w:val="000B56F0"/>
    <w:rsid w:val="000C7036"/>
    <w:rsid w:val="000F3C1F"/>
    <w:rsid w:val="000F4444"/>
    <w:rsid w:val="00103906"/>
    <w:rsid w:val="0012270F"/>
    <w:rsid w:val="001275B9"/>
    <w:rsid w:val="00127650"/>
    <w:rsid w:val="00142C75"/>
    <w:rsid w:val="00142EE2"/>
    <w:rsid w:val="00146026"/>
    <w:rsid w:val="00151840"/>
    <w:rsid w:val="001557F6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202683"/>
    <w:rsid w:val="00202CC2"/>
    <w:rsid w:val="00215FCE"/>
    <w:rsid w:val="00261B30"/>
    <w:rsid w:val="00262B43"/>
    <w:rsid w:val="00264287"/>
    <w:rsid w:val="0026589D"/>
    <w:rsid w:val="002664E1"/>
    <w:rsid w:val="002A2D2D"/>
    <w:rsid w:val="002A4185"/>
    <w:rsid w:val="002B0473"/>
    <w:rsid w:val="002B7064"/>
    <w:rsid w:val="002D1F91"/>
    <w:rsid w:val="003037AC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625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5262F"/>
    <w:rsid w:val="0047331A"/>
    <w:rsid w:val="00473B2B"/>
    <w:rsid w:val="00476D4B"/>
    <w:rsid w:val="004879B8"/>
    <w:rsid w:val="00491748"/>
    <w:rsid w:val="004A5A76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67A62"/>
    <w:rsid w:val="005803E5"/>
    <w:rsid w:val="00584EDB"/>
    <w:rsid w:val="005857FE"/>
    <w:rsid w:val="0058723E"/>
    <w:rsid w:val="00596357"/>
    <w:rsid w:val="005A62BD"/>
    <w:rsid w:val="005B24F7"/>
    <w:rsid w:val="005C131C"/>
    <w:rsid w:val="005C6A24"/>
    <w:rsid w:val="005E04CE"/>
    <w:rsid w:val="005E6CC9"/>
    <w:rsid w:val="00600083"/>
    <w:rsid w:val="00604363"/>
    <w:rsid w:val="00624DCF"/>
    <w:rsid w:val="0063342B"/>
    <w:rsid w:val="006354D7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B1FA7"/>
    <w:rsid w:val="006C41BF"/>
    <w:rsid w:val="006D239A"/>
    <w:rsid w:val="006D31D9"/>
    <w:rsid w:val="006D46AF"/>
    <w:rsid w:val="006D5CD7"/>
    <w:rsid w:val="006D640C"/>
    <w:rsid w:val="006D6C37"/>
    <w:rsid w:val="006E2245"/>
    <w:rsid w:val="006E55B4"/>
    <w:rsid w:val="006E57FB"/>
    <w:rsid w:val="006E7E50"/>
    <w:rsid w:val="006F138A"/>
    <w:rsid w:val="00704432"/>
    <w:rsid w:val="007051DF"/>
    <w:rsid w:val="00714CAF"/>
    <w:rsid w:val="0071692E"/>
    <w:rsid w:val="00724DA4"/>
    <w:rsid w:val="00734E7D"/>
    <w:rsid w:val="00735F06"/>
    <w:rsid w:val="00743530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17F6"/>
    <w:rsid w:val="007C2C37"/>
    <w:rsid w:val="007C365D"/>
    <w:rsid w:val="007C3E81"/>
    <w:rsid w:val="007D1F12"/>
    <w:rsid w:val="007E0960"/>
    <w:rsid w:val="007E6BFE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370B"/>
    <w:rsid w:val="008779AE"/>
    <w:rsid w:val="0088080B"/>
    <w:rsid w:val="008C2B83"/>
    <w:rsid w:val="008C5930"/>
    <w:rsid w:val="008D3ED8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03C1"/>
    <w:rsid w:val="00961157"/>
    <w:rsid w:val="00976E46"/>
    <w:rsid w:val="00992FCD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7E04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97D41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22CD"/>
    <w:rsid w:val="00BE6205"/>
    <w:rsid w:val="00BF1775"/>
    <w:rsid w:val="00BF201D"/>
    <w:rsid w:val="00BF3C41"/>
    <w:rsid w:val="00C0490B"/>
    <w:rsid w:val="00C06FBA"/>
    <w:rsid w:val="00C07904"/>
    <w:rsid w:val="00C11320"/>
    <w:rsid w:val="00C14C80"/>
    <w:rsid w:val="00C14E5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1431"/>
    <w:rsid w:val="00D02D55"/>
    <w:rsid w:val="00D22895"/>
    <w:rsid w:val="00D23219"/>
    <w:rsid w:val="00D237C4"/>
    <w:rsid w:val="00D30AFE"/>
    <w:rsid w:val="00D31BDC"/>
    <w:rsid w:val="00D4354E"/>
    <w:rsid w:val="00D43F69"/>
    <w:rsid w:val="00D50831"/>
    <w:rsid w:val="00D55609"/>
    <w:rsid w:val="00D67C0E"/>
    <w:rsid w:val="00D73957"/>
    <w:rsid w:val="00D75B0C"/>
    <w:rsid w:val="00D81206"/>
    <w:rsid w:val="00D829DE"/>
    <w:rsid w:val="00D910AA"/>
    <w:rsid w:val="00D9549D"/>
    <w:rsid w:val="00DA284C"/>
    <w:rsid w:val="00DC28E6"/>
    <w:rsid w:val="00DD3DE4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E0"/>
    <w:rsid w:val="00E74623"/>
    <w:rsid w:val="00E80B5E"/>
    <w:rsid w:val="00E86D42"/>
    <w:rsid w:val="00E93BD0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0049F"/>
    <w:rsid w:val="00F02AB4"/>
    <w:rsid w:val="00F0780D"/>
    <w:rsid w:val="00F11AB3"/>
    <w:rsid w:val="00F17A4E"/>
    <w:rsid w:val="00F20B48"/>
    <w:rsid w:val="00F300B0"/>
    <w:rsid w:val="00F35DE2"/>
    <w:rsid w:val="00F44ED6"/>
    <w:rsid w:val="00F45A61"/>
    <w:rsid w:val="00F46918"/>
    <w:rsid w:val="00F46DDE"/>
    <w:rsid w:val="00F51CDC"/>
    <w:rsid w:val="00F625F6"/>
    <w:rsid w:val="00F7033C"/>
    <w:rsid w:val="00F933A8"/>
    <w:rsid w:val="00F94976"/>
    <w:rsid w:val="00F976AD"/>
    <w:rsid w:val="00FB3392"/>
    <w:rsid w:val="00FB43EB"/>
    <w:rsid w:val="00FB6214"/>
    <w:rsid w:val="00FB6EE7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62DE"/>
  <w15:docId w15:val="{A1A29F5C-645C-461F-AF57-2087CFE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B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B5E"/>
    <w:pPr>
      <w:keepNext/>
      <w:keepLines/>
      <w:numPr>
        <w:numId w:val="3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B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E"/>
  </w:style>
  <w:style w:type="paragraph" w:styleId="Footer">
    <w:name w:val="footer"/>
    <w:basedOn w:val="Normal"/>
    <w:link w:val="Foot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E"/>
  </w:style>
  <w:style w:type="paragraph" w:styleId="BalloonText">
    <w:name w:val="Balloon Text"/>
    <w:basedOn w:val="Normal"/>
    <w:link w:val="BalloonTextChar"/>
    <w:uiPriority w:val="99"/>
    <w:semiHidden/>
    <w:unhideWhenUsed/>
    <w:rsid w:val="00E8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B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B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0B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0B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80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B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0B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0B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80B5E"/>
  </w:style>
  <w:style w:type="table" w:customStyle="1" w:styleId="TableGrid1">
    <w:name w:val="Table Grid1"/>
    <w:basedOn w:val="TableNormal"/>
    <w:next w:val="TableGrid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80B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ody_mass_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9/Exercise-Advanced-Function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529E-A45D-4FAB-A7AF-74B4E72A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1638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Uzuntonev</cp:lastModifiedBy>
  <cp:revision>42</cp:revision>
  <cp:lastPrinted>2015-10-26T22:35:00Z</cp:lastPrinted>
  <dcterms:created xsi:type="dcterms:W3CDTF">2016-10-20T14:51:00Z</dcterms:created>
  <dcterms:modified xsi:type="dcterms:W3CDTF">2019-09-15T11:03:00Z</dcterms:modified>
  <cp:category>programming, education, software engineering, software development</cp:category>
</cp:coreProperties>
</file>